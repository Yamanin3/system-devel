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-554"/>
        <w:tblOverlap w:val="never"/>
        <w:tblW w:w="10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2085"/>
        <w:gridCol w:w="2762"/>
        <w:gridCol w:w="2551"/>
        <w:gridCol w:w="2509"/>
      </w:tblGrid>
      <w:tr w:rsidR="00DD270E" w:rsidTr="00FC232C">
        <w:trPr>
          <w:trHeight w:val="276"/>
        </w:trPr>
        <w:tc>
          <w:tcPr>
            <w:tcW w:w="2625" w:type="dxa"/>
            <w:gridSpan w:val="2"/>
            <w:shd w:val="clear" w:color="auto" w:fill="C0C0C0"/>
            <w:vAlign w:val="center"/>
          </w:tcPr>
          <w:p w:rsidR="00DD270E" w:rsidRDefault="00DD270E" w:rsidP="006C144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2762" w:type="dxa"/>
            <w:shd w:val="clear" w:color="auto" w:fill="C0C0C0"/>
            <w:vAlign w:val="center"/>
          </w:tcPr>
          <w:p w:rsidR="00DD270E" w:rsidRDefault="00DD270E" w:rsidP="006C144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551" w:type="dxa"/>
            <w:shd w:val="clear" w:color="auto" w:fill="C0C0C0"/>
            <w:vAlign w:val="center"/>
          </w:tcPr>
          <w:p w:rsidR="00DD270E" w:rsidRDefault="00DD270E" w:rsidP="006C144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作成日付</w:t>
            </w:r>
          </w:p>
        </w:tc>
        <w:tc>
          <w:tcPr>
            <w:tcW w:w="2509" w:type="dxa"/>
            <w:shd w:val="clear" w:color="auto" w:fill="C0C0C0"/>
            <w:vAlign w:val="center"/>
          </w:tcPr>
          <w:p w:rsidR="00DD270E" w:rsidRDefault="00DD270E" w:rsidP="006C144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担当者</w:t>
            </w:r>
          </w:p>
        </w:tc>
      </w:tr>
      <w:tr w:rsidR="00DD270E" w:rsidTr="00FC232C">
        <w:trPr>
          <w:trHeight w:val="425"/>
        </w:trPr>
        <w:tc>
          <w:tcPr>
            <w:tcW w:w="2625" w:type="dxa"/>
            <w:gridSpan w:val="2"/>
            <w:vAlign w:val="center"/>
          </w:tcPr>
          <w:p w:rsidR="00DD270E" w:rsidRDefault="00B7242C" w:rsidP="006C144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現状</w:t>
            </w:r>
            <w:r w:rsidR="00DD270E">
              <w:rPr>
                <w:rFonts w:hint="eastAsia"/>
                <w:b/>
                <w:bCs/>
                <w:sz w:val="24"/>
              </w:rPr>
              <w:t>分析調査表</w:t>
            </w:r>
          </w:p>
        </w:tc>
        <w:tc>
          <w:tcPr>
            <w:tcW w:w="2762" w:type="dxa"/>
            <w:vAlign w:val="center"/>
          </w:tcPr>
          <w:p w:rsidR="00DD270E" w:rsidRDefault="00230F41" w:rsidP="006C144F">
            <w:pPr>
              <w:jc w:val="center"/>
            </w:pPr>
            <w:r>
              <w:rPr>
                <w:rFonts w:hint="eastAsia"/>
              </w:rPr>
              <w:t>入出庫管理システム</w:t>
            </w:r>
          </w:p>
        </w:tc>
        <w:tc>
          <w:tcPr>
            <w:tcW w:w="2551" w:type="dxa"/>
            <w:vAlign w:val="center"/>
          </w:tcPr>
          <w:p w:rsidR="00DD270E" w:rsidRDefault="00230F41" w:rsidP="004570D9">
            <w:pPr>
              <w:jc w:val="center"/>
            </w:pPr>
            <w:r>
              <w:rPr>
                <w:rFonts w:hint="eastAsia"/>
              </w:rPr>
              <w:t>201</w:t>
            </w:r>
            <w:r w:rsidR="004570D9">
              <w:t>8</w:t>
            </w:r>
            <w:bookmarkStart w:id="0" w:name="_GoBack"/>
            <w:bookmarkEnd w:id="0"/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2509" w:type="dxa"/>
            <w:vAlign w:val="center"/>
          </w:tcPr>
          <w:p w:rsidR="00DD270E" w:rsidRDefault="00230F41" w:rsidP="006C144F">
            <w:pPr>
              <w:jc w:val="center"/>
            </w:pPr>
            <w:r>
              <w:rPr>
                <w:rFonts w:hint="eastAsia"/>
              </w:rPr>
              <w:t>大阪　太郎</w:t>
            </w:r>
          </w:p>
        </w:tc>
      </w:tr>
      <w:tr w:rsidR="00DD270E" w:rsidTr="00507FF3">
        <w:trPr>
          <w:trHeight w:val="12606"/>
        </w:trPr>
        <w:tc>
          <w:tcPr>
            <w:tcW w:w="540" w:type="dxa"/>
          </w:tcPr>
          <w:p w:rsidR="00DD270E" w:rsidRPr="00452815" w:rsidRDefault="00DD270E" w:rsidP="006C144F">
            <w:r w:rsidRPr="00452815">
              <w:rPr>
                <w:rFonts w:hint="eastAsia"/>
              </w:rPr>
              <w:t>①</w:t>
            </w:r>
          </w:p>
          <w:p w:rsidR="00DD270E" w:rsidRDefault="00DD270E" w:rsidP="006C144F"/>
          <w:p w:rsidR="00230F41" w:rsidRDefault="00230F41" w:rsidP="006C144F"/>
          <w:p w:rsidR="00230F41" w:rsidRDefault="00230F41" w:rsidP="006C144F"/>
          <w:p w:rsidR="000A0C1C" w:rsidRDefault="000A0C1C" w:rsidP="006C144F"/>
          <w:p w:rsidR="000A0C1C" w:rsidRDefault="000A0C1C" w:rsidP="006C144F"/>
          <w:p w:rsidR="000A0C1C" w:rsidRDefault="000A0C1C" w:rsidP="006C144F"/>
          <w:p w:rsidR="000A0C1C" w:rsidRDefault="000A0C1C" w:rsidP="006C144F"/>
          <w:p w:rsidR="000A0C1C" w:rsidRDefault="000A0C1C" w:rsidP="006C144F"/>
          <w:p w:rsidR="00230F41" w:rsidRDefault="00230F41" w:rsidP="006C144F"/>
          <w:p w:rsidR="00DE7766" w:rsidRDefault="000A0C1C" w:rsidP="006C144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CF1068" wp14:editId="0DB55E32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130175</wp:posOffset>
                      </wp:positionV>
                      <wp:extent cx="6353175" cy="0"/>
                      <wp:effectExtent l="0" t="0" r="9525" b="19050"/>
                      <wp:wrapNone/>
                      <wp:docPr id="1" name="直線コネクタ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20C40D" id="直線コネクタ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10.25pt" to="497.5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" strokecolor="black [3040]">
                      <v:stroke dashstyle="dash"/>
                    </v:line>
                  </w:pict>
                </mc:Fallback>
              </mc:AlternateContent>
            </w:r>
          </w:p>
          <w:p w:rsidR="00230F41" w:rsidRDefault="00230F41" w:rsidP="006C144F">
            <w:r>
              <w:rPr>
                <w:rFonts w:hint="eastAsia"/>
              </w:rPr>
              <w:t>②</w:t>
            </w:r>
          </w:p>
          <w:p w:rsidR="000A0C1C" w:rsidRDefault="000A0C1C" w:rsidP="006C144F"/>
          <w:p w:rsidR="000A0C1C" w:rsidRDefault="000A0C1C" w:rsidP="006C144F"/>
          <w:p w:rsidR="000A0C1C" w:rsidRDefault="000A0C1C" w:rsidP="006C144F"/>
          <w:p w:rsidR="000A0C1C" w:rsidRDefault="000A0C1C" w:rsidP="006C144F"/>
          <w:p w:rsidR="000A0C1C" w:rsidRDefault="000A0C1C" w:rsidP="006C144F"/>
          <w:p w:rsidR="000A0C1C" w:rsidRDefault="000A0C1C" w:rsidP="006C144F"/>
          <w:p w:rsidR="000A0C1C" w:rsidRDefault="000A0C1C" w:rsidP="006C144F"/>
          <w:p w:rsidR="00B52899" w:rsidRDefault="00B52899" w:rsidP="006C144F"/>
          <w:p w:rsidR="00B52899" w:rsidRDefault="00B52899" w:rsidP="006C144F"/>
          <w:p w:rsidR="00B52899" w:rsidRDefault="00B52899" w:rsidP="006C144F"/>
          <w:p w:rsidR="00B52899" w:rsidRDefault="00B52899" w:rsidP="006C144F"/>
          <w:p w:rsidR="00B52899" w:rsidRDefault="00B52899" w:rsidP="006C144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EB53AC" wp14:editId="3BF5A71B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78105</wp:posOffset>
                      </wp:positionV>
                      <wp:extent cx="6353175" cy="0"/>
                      <wp:effectExtent l="0" t="0" r="9525" b="19050"/>
                      <wp:wrapNone/>
                      <wp:docPr id="2" name="直線コネクタ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D93DB0" id="直線コネクタ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6.15pt" to="497.5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" strokecolor="black [3040]">
                      <v:stroke dashstyle="dash"/>
                    </v:line>
                  </w:pict>
                </mc:Fallback>
              </mc:AlternateContent>
            </w:r>
          </w:p>
          <w:p w:rsidR="008D3D9B" w:rsidRDefault="000A0C1C" w:rsidP="006C144F">
            <w:r>
              <w:rPr>
                <w:rFonts w:hint="eastAsia"/>
              </w:rPr>
              <w:t>③</w:t>
            </w:r>
          </w:p>
          <w:p w:rsidR="008D3D9B" w:rsidRPr="008D3D9B" w:rsidRDefault="008D3D9B" w:rsidP="006C144F"/>
          <w:p w:rsidR="008D3D9B" w:rsidRPr="008D3D9B" w:rsidRDefault="008D3D9B" w:rsidP="006C144F"/>
          <w:p w:rsidR="008D3D9B" w:rsidRPr="008D3D9B" w:rsidRDefault="008D3D9B" w:rsidP="006C144F"/>
          <w:p w:rsidR="008D3D9B" w:rsidRPr="008D3D9B" w:rsidRDefault="008D3D9B" w:rsidP="006C144F"/>
          <w:p w:rsidR="008D3D9B" w:rsidRPr="008D3D9B" w:rsidRDefault="008D3D9B" w:rsidP="006C144F"/>
          <w:p w:rsidR="008D3D9B" w:rsidRPr="008D3D9B" w:rsidRDefault="008D3D9B" w:rsidP="006C144F"/>
          <w:p w:rsidR="008D3D9B" w:rsidRPr="008D3D9B" w:rsidRDefault="008D3D9B" w:rsidP="006C144F"/>
          <w:p w:rsidR="008D3D9B" w:rsidRPr="008D3D9B" w:rsidRDefault="008D3D9B" w:rsidP="006C144F"/>
          <w:p w:rsidR="008D3D9B" w:rsidRPr="008D3D9B" w:rsidRDefault="008D3D9B" w:rsidP="006C144F"/>
          <w:p w:rsidR="008D3D9B" w:rsidRPr="008D3D9B" w:rsidRDefault="008D3D9B" w:rsidP="006C144F"/>
          <w:p w:rsidR="008D3D9B" w:rsidRDefault="008D3D9B" w:rsidP="006C144F"/>
          <w:p w:rsidR="008757D1" w:rsidRDefault="008757D1" w:rsidP="006C144F"/>
          <w:p w:rsidR="008757D1" w:rsidRDefault="008757D1" w:rsidP="006C144F"/>
          <w:p w:rsidR="008757D1" w:rsidRDefault="008757D1" w:rsidP="006C144F"/>
          <w:p w:rsidR="008757D1" w:rsidRDefault="008757D1" w:rsidP="006C144F"/>
          <w:p w:rsidR="002118E7" w:rsidRDefault="002118E7" w:rsidP="006C144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18846F" wp14:editId="799D8E0E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86360</wp:posOffset>
                      </wp:positionV>
                      <wp:extent cx="6353175" cy="0"/>
                      <wp:effectExtent l="0" t="0" r="9525" b="19050"/>
                      <wp:wrapNone/>
                      <wp:docPr id="3" name="直線コネクタ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06683F" id="直線コネクタ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6.8pt" to="497.5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" strokecolor="black [3040]">
                      <v:stroke dashstyle="dash"/>
                    </v:line>
                  </w:pict>
                </mc:Fallback>
              </mc:AlternateContent>
            </w:r>
          </w:p>
          <w:p w:rsidR="004C00AE" w:rsidRDefault="008D3D9B" w:rsidP="006C144F">
            <w:r>
              <w:rPr>
                <w:rFonts w:hint="eastAsia"/>
              </w:rPr>
              <w:t>④</w:t>
            </w:r>
          </w:p>
          <w:p w:rsidR="004C00AE" w:rsidRPr="004C00AE" w:rsidRDefault="004C00AE" w:rsidP="006C144F"/>
          <w:p w:rsidR="004C00AE" w:rsidRPr="004C00AE" w:rsidRDefault="004C00AE" w:rsidP="006C144F"/>
          <w:p w:rsidR="004C00AE" w:rsidRPr="004C00AE" w:rsidRDefault="004C00AE" w:rsidP="006C144F"/>
          <w:p w:rsidR="004C00AE" w:rsidRPr="004C00AE" w:rsidRDefault="004C00AE" w:rsidP="006C144F"/>
          <w:p w:rsidR="004C00AE" w:rsidRDefault="004C00AE" w:rsidP="006C144F"/>
          <w:p w:rsidR="00B52899" w:rsidRDefault="00B52899" w:rsidP="006C144F"/>
          <w:p w:rsidR="00B52899" w:rsidRDefault="00B52899" w:rsidP="006C144F"/>
          <w:p w:rsidR="00B52899" w:rsidRDefault="00B52899" w:rsidP="006C144F"/>
          <w:p w:rsidR="0067320A" w:rsidRDefault="004C00AE" w:rsidP="006C144F">
            <w:r>
              <w:rPr>
                <w:rFonts w:hint="eastAsia"/>
              </w:rPr>
              <w:lastRenderedPageBreak/>
              <w:t>⑤</w:t>
            </w:r>
          </w:p>
          <w:p w:rsidR="0067320A" w:rsidRPr="0067320A" w:rsidRDefault="0067320A" w:rsidP="006C144F"/>
          <w:p w:rsidR="0067320A" w:rsidRPr="0067320A" w:rsidRDefault="0067320A" w:rsidP="006C144F"/>
          <w:p w:rsidR="0067320A" w:rsidRPr="0067320A" w:rsidRDefault="0067320A" w:rsidP="006C144F"/>
          <w:p w:rsidR="0067320A" w:rsidRPr="0067320A" w:rsidRDefault="0067320A" w:rsidP="006C144F"/>
          <w:p w:rsidR="0067320A" w:rsidRPr="0067320A" w:rsidRDefault="0067320A" w:rsidP="006C144F"/>
          <w:p w:rsidR="000A0C1C" w:rsidRDefault="000A0C1C" w:rsidP="006C144F"/>
          <w:p w:rsidR="00DF3FEC" w:rsidRDefault="00DF3FEC" w:rsidP="006C144F"/>
          <w:p w:rsidR="004071AA" w:rsidRDefault="004071AA" w:rsidP="006C144F"/>
          <w:p w:rsidR="00B52899" w:rsidRDefault="00B52899" w:rsidP="006C144F"/>
          <w:p w:rsidR="00B52899" w:rsidRDefault="00FC232C" w:rsidP="006C144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5FB955" wp14:editId="6F55AA4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139700</wp:posOffset>
                      </wp:positionV>
                      <wp:extent cx="6353175" cy="0"/>
                      <wp:effectExtent l="0" t="0" r="9525" b="19050"/>
                      <wp:wrapNone/>
                      <wp:docPr id="4" name="直線コネクタ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D2F365" id="直線コネクタ 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11pt" to="497.5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" strokecolor="black [3040]">
                      <v:stroke dashstyle="dash"/>
                    </v:line>
                  </w:pict>
                </mc:Fallback>
              </mc:AlternateContent>
            </w:r>
          </w:p>
          <w:p w:rsidR="00B52899" w:rsidRDefault="00B52899" w:rsidP="006C144F"/>
          <w:p w:rsidR="00DF3FEC" w:rsidRDefault="00DF3FEC" w:rsidP="006C144F">
            <w:r>
              <w:rPr>
                <w:rFonts w:hint="eastAsia"/>
              </w:rPr>
              <w:t>⑥</w:t>
            </w:r>
          </w:p>
          <w:p w:rsidR="004071AA" w:rsidRDefault="004071AA" w:rsidP="006C144F"/>
          <w:p w:rsidR="004071AA" w:rsidRDefault="004071AA" w:rsidP="006C144F"/>
          <w:p w:rsidR="004071AA" w:rsidRDefault="004071AA" w:rsidP="006C144F"/>
          <w:p w:rsidR="004071AA" w:rsidRDefault="004071AA" w:rsidP="006C144F"/>
          <w:p w:rsidR="004071AA" w:rsidRDefault="004071AA" w:rsidP="006C144F"/>
          <w:p w:rsidR="004071AA" w:rsidRDefault="004071AA" w:rsidP="006C144F"/>
          <w:p w:rsidR="004071AA" w:rsidRDefault="004071AA" w:rsidP="006C144F"/>
          <w:p w:rsidR="004071AA" w:rsidRDefault="004071AA" w:rsidP="006C144F"/>
          <w:p w:rsidR="004071AA" w:rsidRDefault="004071AA" w:rsidP="006C144F"/>
          <w:p w:rsidR="004071AA" w:rsidRDefault="004071AA" w:rsidP="006C144F"/>
          <w:p w:rsidR="002118E7" w:rsidRDefault="00FC232C" w:rsidP="006C144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4731D32" wp14:editId="0F33DD1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88265</wp:posOffset>
                      </wp:positionV>
                      <wp:extent cx="6353175" cy="0"/>
                      <wp:effectExtent l="0" t="0" r="9525" b="19050"/>
                      <wp:wrapNone/>
                      <wp:docPr id="6" name="直線コネクタ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F0E615" id="直線コネクタ 6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6.95pt" to="497.5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" strokecolor="black [3040]">
                      <v:stroke dashstyle="dash"/>
                    </v:line>
                  </w:pict>
                </mc:Fallback>
              </mc:AlternateContent>
            </w:r>
          </w:p>
          <w:p w:rsidR="004071AA" w:rsidRDefault="004071AA" w:rsidP="006C144F">
            <w:r>
              <w:rPr>
                <w:rFonts w:hint="eastAsia"/>
              </w:rPr>
              <w:t>⑦</w:t>
            </w:r>
          </w:p>
          <w:p w:rsidR="00795C23" w:rsidRDefault="00795C23" w:rsidP="006C144F"/>
          <w:p w:rsidR="00795C23" w:rsidRDefault="00795C23" w:rsidP="006C144F"/>
          <w:p w:rsidR="00795C23" w:rsidRDefault="00795C23" w:rsidP="006C144F"/>
          <w:p w:rsidR="00795C23" w:rsidRDefault="00795C23" w:rsidP="006C144F"/>
          <w:p w:rsidR="00795C23" w:rsidRDefault="00795C23" w:rsidP="006C144F"/>
          <w:p w:rsidR="00795C23" w:rsidRDefault="00795C23" w:rsidP="006C144F"/>
          <w:p w:rsidR="00795C23" w:rsidRDefault="00795C23" w:rsidP="006C144F"/>
          <w:p w:rsidR="00795C23" w:rsidRDefault="00795C23" w:rsidP="006C144F"/>
          <w:p w:rsidR="00795C23" w:rsidRDefault="00795C23" w:rsidP="006C144F"/>
          <w:p w:rsidR="00795C23" w:rsidRDefault="00795C23" w:rsidP="006C144F"/>
          <w:p w:rsidR="00795C23" w:rsidRDefault="00795C23" w:rsidP="006C144F"/>
          <w:p w:rsidR="00FC232C" w:rsidRDefault="00FC232C" w:rsidP="006C144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B63BC2" wp14:editId="111F7159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78740</wp:posOffset>
                      </wp:positionV>
                      <wp:extent cx="6353175" cy="0"/>
                      <wp:effectExtent l="0" t="0" r="9525" b="19050"/>
                      <wp:wrapNone/>
                      <wp:docPr id="7" name="直線コネクタ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A287DD" id="直線コネクタ 7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6.2pt" to="497.5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" strokecolor="black [3040]">
                      <v:stroke dashstyle="dash"/>
                    </v:line>
                  </w:pict>
                </mc:Fallback>
              </mc:AlternateContent>
            </w:r>
          </w:p>
          <w:p w:rsidR="00795C23" w:rsidRPr="0067320A" w:rsidRDefault="00795C23" w:rsidP="006C144F">
            <w:r>
              <w:rPr>
                <w:rFonts w:hint="eastAsia"/>
              </w:rPr>
              <w:t>⑧</w:t>
            </w:r>
          </w:p>
        </w:tc>
        <w:tc>
          <w:tcPr>
            <w:tcW w:w="4847" w:type="dxa"/>
            <w:gridSpan w:val="2"/>
          </w:tcPr>
          <w:p w:rsidR="00DD270E" w:rsidRPr="00452815" w:rsidRDefault="00230F41" w:rsidP="006C144F">
            <w:r>
              <w:rPr>
                <w:rFonts w:hint="eastAsia"/>
              </w:rPr>
              <w:lastRenderedPageBreak/>
              <w:t>入庫管理</w:t>
            </w:r>
          </w:p>
          <w:p w:rsidR="00DD270E" w:rsidRDefault="00230F41" w:rsidP="006C144F">
            <w:r>
              <w:rPr>
                <w:rFonts w:hint="eastAsia"/>
              </w:rPr>
              <w:t>１．発注状況確認後、入庫処理をする。</w:t>
            </w:r>
          </w:p>
          <w:p w:rsidR="00230F41" w:rsidRDefault="00795C23" w:rsidP="006C144F">
            <w:r>
              <w:rPr>
                <w:rFonts w:hint="eastAsia"/>
              </w:rPr>
              <w:t>２．発注を行った商品のみを入庫処理する。</w:t>
            </w:r>
          </w:p>
          <w:p w:rsidR="00230F41" w:rsidRDefault="00230F41" w:rsidP="006C144F"/>
          <w:p w:rsidR="000A0C1C" w:rsidRPr="00B52899" w:rsidRDefault="000A0C1C" w:rsidP="006C144F"/>
          <w:p w:rsidR="000A0C1C" w:rsidRDefault="000A0C1C" w:rsidP="006C144F"/>
          <w:p w:rsidR="000A0C1C" w:rsidRDefault="000A0C1C" w:rsidP="006C144F"/>
          <w:p w:rsidR="000A0C1C" w:rsidRDefault="000A0C1C" w:rsidP="006C144F"/>
          <w:p w:rsidR="000A0C1C" w:rsidRDefault="000A0C1C" w:rsidP="006C144F"/>
          <w:p w:rsidR="00DE7766" w:rsidRDefault="00DE7766" w:rsidP="006C144F"/>
          <w:p w:rsidR="00DF3FEC" w:rsidRDefault="00DF3FEC" w:rsidP="006C144F"/>
          <w:p w:rsidR="00230F41" w:rsidRDefault="00230F41" w:rsidP="006C144F">
            <w:r>
              <w:rPr>
                <w:rFonts w:hint="eastAsia"/>
              </w:rPr>
              <w:t>会員管理</w:t>
            </w:r>
          </w:p>
          <w:p w:rsidR="00B52899" w:rsidRDefault="00B52899" w:rsidP="006C144F"/>
          <w:p w:rsidR="00B52899" w:rsidRDefault="00230F41" w:rsidP="006C144F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</w:pPr>
            <w:r>
              <w:rPr>
                <w:rFonts w:hint="eastAsia"/>
              </w:rPr>
              <w:t>の情報を登録・更新する。</w:t>
            </w:r>
          </w:p>
          <w:p w:rsidR="00230F41" w:rsidRDefault="00230F41" w:rsidP="006C144F">
            <w:pPr>
              <w:spacing w:line="360" w:lineRule="auto"/>
            </w:pPr>
            <w:r>
              <w:rPr>
                <w:rFonts w:hint="eastAsia"/>
              </w:rPr>
              <w:t>２．</w:t>
            </w:r>
            <w:r w:rsidR="00B52899">
              <w:rPr>
                <w:rFonts w:hint="eastAsia"/>
              </w:rPr>
              <w:t xml:space="preserve">　　　　　　　</w:t>
            </w:r>
            <w:r>
              <w:rPr>
                <w:rFonts w:hint="eastAsia"/>
              </w:rPr>
              <w:t>の一覧を表示する。</w:t>
            </w:r>
          </w:p>
          <w:p w:rsidR="000A0C1C" w:rsidRDefault="000A0C1C" w:rsidP="006C144F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>３．</w:t>
            </w:r>
            <w:r w:rsidR="00B52899">
              <w:rPr>
                <w:rFonts w:hint="eastAsia"/>
              </w:rPr>
              <w:t xml:space="preserve">　　　　　　　</w:t>
            </w:r>
            <w:r>
              <w:rPr>
                <w:rFonts w:hint="eastAsia"/>
              </w:rPr>
              <w:t>を入力することにより、</w:t>
            </w:r>
            <w:r w:rsidR="002D6A9F">
              <w:rPr>
                <w:rFonts w:hint="eastAsia"/>
              </w:rPr>
              <w:t>その</w:t>
            </w:r>
            <w:r>
              <w:rPr>
                <w:rFonts w:hint="eastAsia"/>
              </w:rPr>
              <w:t>情報を表示する。</w:t>
            </w:r>
          </w:p>
          <w:p w:rsidR="000A0C1C" w:rsidRDefault="000A0C1C" w:rsidP="006C144F"/>
          <w:p w:rsidR="000A0C1C" w:rsidRDefault="000A0C1C" w:rsidP="006C144F"/>
          <w:p w:rsidR="000A0C1C" w:rsidRDefault="000A0C1C" w:rsidP="006C144F"/>
          <w:p w:rsidR="00B52899" w:rsidRDefault="00B52899" w:rsidP="006C144F"/>
          <w:p w:rsidR="00B52899" w:rsidRDefault="00B52899" w:rsidP="006C144F"/>
          <w:p w:rsidR="00C80C76" w:rsidRDefault="00C80C76" w:rsidP="00C80C76">
            <w:r>
              <w:rPr>
                <w:rFonts w:hint="eastAsia"/>
              </w:rPr>
              <w:t>注文管理</w:t>
            </w:r>
          </w:p>
          <w:p w:rsidR="00C80C76" w:rsidRDefault="00C80C76" w:rsidP="00C80C76">
            <w:pPr>
              <w:spacing w:line="360" w:lineRule="auto"/>
            </w:pPr>
            <w:r>
              <w:rPr>
                <w:rFonts w:hint="eastAsia"/>
              </w:rPr>
              <w:t>１．お客様からの　　　　を登録・更新する。</w:t>
            </w:r>
          </w:p>
          <w:p w:rsidR="00C80C76" w:rsidRDefault="00C80C76" w:rsidP="00C80C76">
            <w:pPr>
              <w:spacing w:line="360" w:lineRule="auto"/>
            </w:pPr>
            <w:r>
              <w:rPr>
                <w:rFonts w:hint="eastAsia"/>
              </w:rPr>
              <w:t>２．　　　　　　　　　を入力することにより、注文状況を表示する。</w:t>
            </w:r>
          </w:p>
          <w:p w:rsidR="00C80C76" w:rsidRDefault="00C80C76" w:rsidP="00C80C76">
            <w:pPr>
              <w:spacing w:line="360" w:lineRule="auto"/>
            </w:pPr>
            <w:r>
              <w:rPr>
                <w:rFonts w:hint="eastAsia"/>
              </w:rPr>
              <w:t>３．　　　　状況を確認し、必要であれば</w:t>
            </w:r>
          </w:p>
          <w:p w:rsidR="00C80C76" w:rsidRDefault="00C80C76" w:rsidP="00C80C76">
            <w:pPr>
              <w:spacing w:line="360" w:lineRule="auto"/>
              <w:ind w:firstLineChars="600" w:firstLine="1260"/>
            </w:pPr>
            <w:r>
              <w:rPr>
                <w:rFonts w:hint="eastAsia"/>
              </w:rPr>
              <w:t>処理を行う。</w:t>
            </w:r>
          </w:p>
          <w:p w:rsidR="00DF3FEC" w:rsidRPr="00C80C76" w:rsidRDefault="00DF3FEC" w:rsidP="006C144F"/>
          <w:p w:rsidR="00DF3FEC" w:rsidRDefault="00DF3FEC" w:rsidP="006C144F"/>
          <w:p w:rsidR="00DF3FEC" w:rsidRDefault="00DF3FEC" w:rsidP="006C144F"/>
          <w:p w:rsidR="008D3D9B" w:rsidRPr="008D3D9B" w:rsidRDefault="008D3D9B" w:rsidP="006C144F"/>
          <w:p w:rsidR="008D3D9B" w:rsidRPr="008D3D9B" w:rsidRDefault="008D3D9B" w:rsidP="006C144F"/>
          <w:p w:rsidR="008D3D9B" w:rsidRPr="008D3D9B" w:rsidRDefault="008D3D9B" w:rsidP="006C144F"/>
          <w:p w:rsidR="008D3D9B" w:rsidRPr="008D3D9B" w:rsidRDefault="008D3D9B" w:rsidP="006C144F"/>
          <w:p w:rsidR="000C43E5" w:rsidRDefault="000C43E5" w:rsidP="006C144F">
            <w:pPr>
              <w:ind w:firstLineChars="300" w:firstLine="630"/>
            </w:pPr>
          </w:p>
          <w:p w:rsidR="006D08B5" w:rsidRDefault="006D08B5" w:rsidP="006D08B5">
            <w:pPr>
              <w:jc w:val="left"/>
            </w:pPr>
            <w:r>
              <w:rPr>
                <w:rFonts w:hint="eastAsia"/>
              </w:rPr>
              <w:t>出庫</w:t>
            </w:r>
            <w:r w:rsidR="008D3D9B">
              <w:rPr>
                <w:rFonts w:hint="eastAsia"/>
              </w:rPr>
              <w:t>管理</w:t>
            </w:r>
          </w:p>
          <w:p w:rsidR="006D08B5" w:rsidRDefault="006D08B5" w:rsidP="006D08B5">
            <w:pPr>
              <w:pStyle w:val="a5"/>
              <w:numPr>
                <w:ilvl w:val="0"/>
                <w:numId w:val="4"/>
              </w:numPr>
              <w:tabs>
                <w:tab w:val="left" w:pos="1590"/>
              </w:tabs>
              <w:spacing w:line="360" w:lineRule="auto"/>
              <w:ind w:leftChars="0"/>
            </w:pPr>
            <w:r>
              <w:rPr>
                <w:rFonts w:hint="eastAsia"/>
              </w:rPr>
              <w:t>注文情報を入力することにより、</w:t>
            </w:r>
          </w:p>
          <w:p w:rsidR="006D08B5" w:rsidRDefault="006D08B5" w:rsidP="006D08B5">
            <w:pPr>
              <w:pStyle w:val="a5"/>
              <w:tabs>
                <w:tab w:val="left" w:pos="1590"/>
              </w:tabs>
              <w:spacing w:line="360" w:lineRule="auto"/>
              <w:ind w:leftChars="0" w:left="420"/>
            </w:pPr>
            <w:r>
              <w:rPr>
                <w:rFonts w:hint="eastAsia"/>
              </w:rPr>
              <w:t>注文情報が表示され　　　　　処理を行う。</w:t>
            </w:r>
          </w:p>
          <w:p w:rsidR="006D08B5" w:rsidRDefault="006D08B5" w:rsidP="006D08B5">
            <w:pPr>
              <w:pStyle w:val="a5"/>
              <w:numPr>
                <w:ilvl w:val="0"/>
                <w:numId w:val="4"/>
              </w:numPr>
              <w:tabs>
                <w:tab w:val="left" w:pos="1590"/>
              </w:tabs>
              <w:spacing w:line="360" w:lineRule="auto"/>
              <w:ind w:leftChars="0"/>
            </w:pPr>
            <w:r>
              <w:rPr>
                <w:rFonts w:hint="eastAsia"/>
              </w:rPr>
              <w:t>お客様からの注文に対して、</w:t>
            </w:r>
          </w:p>
          <w:p w:rsidR="004C00AE" w:rsidRDefault="006D08B5" w:rsidP="006D08B5">
            <w:pPr>
              <w:pStyle w:val="a5"/>
              <w:tabs>
                <w:tab w:val="left" w:pos="1590"/>
              </w:tabs>
              <w:spacing w:line="360" w:lineRule="auto"/>
              <w:ind w:leftChars="0" w:left="420" w:firstLineChars="500" w:firstLine="1050"/>
            </w:pPr>
            <w:r>
              <w:rPr>
                <w:rFonts w:hint="eastAsia"/>
              </w:rPr>
              <w:t>されていない一覧を表示する。</w:t>
            </w:r>
          </w:p>
          <w:p w:rsidR="00B52899" w:rsidRDefault="00B52899" w:rsidP="00FC232C">
            <w:pPr>
              <w:tabs>
                <w:tab w:val="left" w:pos="1590"/>
              </w:tabs>
            </w:pPr>
          </w:p>
          <w:p w:rsidR="008D3D9B" w:rsidRDefault="009517BA" w:rsidP="009517BA">
            <w:pPr>
              <w:tabs>
                <w:tab w:val="left" w:pos="1590"/>
              </w:tabs>
            </w:pPr>
            <w:r>
              <w:rPr>
                <w:rFonts w:hint="eastAsia"/>
              </w:rPr>
              <w:lastRenderedPageBreak/>
              <w:t>在庫</w:t>
            </w:r>
            <w:r w:rsidR="004C00AE">
              <w:rPr>
                <w:rFonts w:hint="eastAsia"/>
              </w:rPr>
              <w:t>管理</w:t>
            </w:r>
          </w:p>
          <w:p w:rsidR="009517BA" w:rsidRDefault="009517BA" w:rsidP="009517BA">
            <w:pPr>
              <w:spacing w:line="360" w:lineRule="auto"/>
              <w:ind w:left="420" w:hangingChars="200" w:hanging="420"/>
              <w:jc w:val="left"/>
            </w:pPr>
            <w:r>
              <w:rPr>
                <w:rFonts w:hint="eastAsia"/>
              </w:rPr>
              <w:t>１．</w:t>
            </w:r>
            <w:r w:rsidR="00F145B6">
              <w:rPr>
                <w:rFonts w:hint="eastAsia"/>
              </w:rPr>
              <w:t xml:space="preserve">　　　　</w:t>
            </w:r>
            <w:r>
              <w:rPr>
                <w:rFonts w:hint="eastAsia"/>
              </w:rPr>
              <w:t>情報を入力することにより、現状の</w:t>
            </w:r>
            <w:r>
              <w:br/>
            </w:r>
            <w:r>
              <w:rPr>
                <w:rFonts w:hint="eastAsia"/>
              </w:rPr>
              <w:t>在庫状況を表示する。</w:t>
            </w:r>
          </w:p>
          <w:p w:rsidR="009517BA" w:rsidRDefault="009517BA" w:rsidP="009517BA">
            <w:pPr>
              <w:spacing w:line="360" w:lineRule="auto"/>
              <w:ind w:left="420" w:hangingChars="200" w:hanging="420"/>
              <w:jc w:val="left"/>
            </w:pPr>
            <w:r>
              <w:rPr>
                <w:rFonts w:hint="eastAsia"/>
              </w:rPr>
              <w:t>２．</w:t>
            </w:r>
            <w:r w:rsidR="00F145B6">
              <w:rPr>
                <w:rFonts w:hint="eastAsia"/>
              </w:rPr>
              <w:t xml:space="preserve">　　　　　　</w:t>
            </w:r>
            <w:r>
              <w:rPr>
                <w:rFonts w:hint="eastAsia"/>
              </w:rPr>
              <w:t>数を下回っている商品の一覧を</w:t>
            </w:r>
            <w:r>
              <w:br/>
            </w:r>
            <w:r>
              <w:rPr>
                <w:rFonts w:hint="eastAsia"/>
              </w:rPr>
              <w:t>表示する。</w:t>
            </w:r>
          </w:p>
          <w:p w:rsidR="009517BA" w:rsidRDefault="00FC232C" w:rsidP="009517BA">
            <w:pPr>
              <w:tabs>
                <w:tab w:val="left" w:pos="1590"/>
              </w:tabs>
              <w:spacing w:line="360" w:lineRule="auto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4C1E13" wp14:editId="492AA854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202565</wp:posOffset>
                      </wp:positionV>
                      <wp:extent cx="581025" cy="276225"/>
                      <wp:effectExtent l="323850" t="57150" r="28575" b="28575"/>
                      <wp:wrapNone/>
                      <wp:docPr id="5" name="線吹き出し 2 (枠付き)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276225"/>
                              </a:xfrm>
                              <a:prstGeom prst="borderCallout2">
                                <a:avLst>
                                  <a:gd name="adj1" fmla="val 18750"/>
                                  <a:gd name="adj2" fmla="val -8333"/>
                                  <a:gd name="adj3" fmla="val 18750"/>
                                  <a:gd name="adj4" fmla="val -16667"/>
                                  <a:gd name="adj5" fmla="val -15086"/>
                                  <a:gd name="adj6" fmla="val -53224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145B6" w:rsidRDefault="00F145B6" w:rsidP="00F145B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時期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4C1E13" id="_x0000_t48" coordsize="21600,21600" o:spt="48" adj="-10080,24300,-3600,4050,-1800,4050" path="m@0@1l@2@3@4@5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</v:handles>
                      <o:callout v:ext="edit" on="t"/>
                    </v:shapetype>
                    <v:shape id="線吹き出し 2 (枠付き) 5" o:spid="_x0000_s1026" type="#_x0000_t48" style="position:absolute;left:0;text-align:left;margin-left:74.25pt;margin-top:15.95pt;width:45.7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" adj="-11496,-3259" fillcolor="white [3201]" strokecolor="#4f81bd [3204]" strokeweight="2pt">
                      <v:textbox>
                        <w:txbxContent>
                          <w:p w:rsidR="00F145B6" w:rsidRDefault="00F145B6" w:rsidP="00F14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時期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17BA">
              <w:rPr>
                <w:rFonts w:hint="eastAsia"/>
              </w:rPr>
              <w:t>３．</w:t>
            </w:r>
            <w:r w:rsidR="00F145B6">
              <w:rPr>
                <w:rFonts w:hint="eastAsia"/>
              </w:rPr>
              <w:t xml:space="preserve">　　　　　</w:t>
            </w:r>
            <w:r w:rsidR="009517BA">
              <w:rPr>
                <w:rFonts w:hint="eastAsia"/>
              </w:rPr>
              <w:t>に在庫状況一覧を作成する。</w:t>
            </w:r>
          </w:p>
          <w:p w:rsidR="00B52899" w:rsidRDefault="00B52899" w:rsidP="006C144F">
            <w:pPr>
              <w:jc w:val="left"/>
            </w:pPr>
          </w:p>
          <w:p w:rsidR="009517BA" w:rsidRDefault="009517BA" w:rsidP="006C144F">
            <w:pPr>
              <w:jc w:val="left"/>
            </w:pPr>
          </w:p>
          <w:p w:rsidR="009517BA" w:rsidRDefault="009517BA" w:rsidP="006C144F">
            <w:pPr>
              <w:jc w:val="left"/>
            </w:pPr>
          </w:p>
          <w:p w:rsidR="00D51B4F" w:rsidRDefault="00D51B4F" w:rsidP="00D51B4F">
            <w:pPr>
              <w:jc w:val="left"/>
            </w:pPr>
            <w:r>
              <w:rPr>
                <w:rFonts w:hint="eastAsia"/>
              </w:rPr>
              <w:t>商品管理</w:t>
            </w:r>
          </w:p>
          <w:p w:rsidR="00D51B4F" w:rsidRDefault="00D51B4F" w:rsidP="00D51B4F">
            <w:pPr>
              <w:spacing w:line="360" w:lineRule="auto"/>
              <w:jc w:val="left"/>
            </w:pPr>
            <w:r>
              <w:rPr>
                <w:rFonts w:hint="eastAsia"/>
              </w:rPr>
              <w:t>１．</w:t>
            </w:r>
            <w:r w:rsidR="006A5A2A">
              <w:rPr>
                <w:rFonts w:hint="eastAsia"/>
              </w:rPr>
              <w:t xml:space="preserve">　　　　　</w:t>
            </w:r>
            <w:r>
              <w:rPr>
                <w:rFonts w:hint="eastAsia"/>
              </w:rPr>
              <w:t>の情報を登録、更新などを行う。</w:t>
            </w:r>
          </w:p>
          <w:p w:rsidR="00D51B4F" w:rsidRDefault="00D51B4F" w:rsidP="00D51B4F">
            <w:pPr>
              <w:spacing w:line="360" w:lineRule="auto"/>
              <w:jc w:val="left"/>
            </w:pPr>
            <w:r>
              <w:rPr>
                <w:rFonts w:hint="eastAsia"/>
              </w:rPr>
              <w:t>２．</w:t>
            </w:r>
            <w:r w:rsidR="006A5A2A">
              <w:rPr>
                <w:rFonts w:hint="eastAsia"/>
              </w:rPr>
              <w:t xml:space="preserve">　　　　　　</w:t>
            </w:r>
            <w:r>
              <w:rPr>
                <w:rFonts w:hint="eastAsia"/>
              </w:rPr>
              <w:t>別の商品一覧を表示する。</w:t>
            </w:r>
          </w:p>
          <w:p w:rsidR="00D51B4F" w:rsidRDefault="00D51B4F" w:rsidP="00D51B4F">
            <w:pPr>
              <w:spacing w:line="360" w:lineRule="auto"/>
              <w:jc w:val="left"/>
            </w:pPr>
            <w:r>
              <w:rPr>
                <w:rFonts w:hint="eastAsia"/>
              </w:rPr>
              <w:t>３．一部の商品名からでも商品を</w:t>
            </w:r>
            <w:r w:rsidR="006A5A2A">
              <w:rPr>
                <w:rFonts w:hint="eastAsia"/>
              </w:rPr>
              <w:t xml:space="preserve">　　　　</w:t>
            </w:r>
            <w:r>
              <w:rPr>
                <w:rFonts w:hint="eastAsia"/>
              </w:rPr>
              <w:t>できる。</w:t>
            </w:r>
          </w:p>
          <w:p w:rsidR="004071AA" w:rsidRPr="00D51B4F" w:rsidRDefault="00D51B4F" w:rsidP="00D51B4F">
            <w:pPr>
              <w:spacing w:line="360" w:lineRule="auto"/>
            </w:pPr>
            <w:r>
              <w:rPr>
                <w:rFonts w:hint="eastAsia"/>
              </w:rPr>
              <w:t>４．商品によって入庫先は異なる。</w:t>
            </w:r>
          </w:p>
          <w:p w:rsidR="004071AA" w:rsidRPr="004071AA" w:rsidRDefault="004071AA" w:rsidP="006C144F"/>
          <w:p w:rsidR="004071AA" w:rsidRPr="004071AA" w:rsidRDefault="004071AA" w:rsidP="006C144F"/>
          <w:p w:rsidR="004071AA" w:rsidRDefault="004071AA" w:rsidP="006C144F"/>
          <w:p w:rsidR="00220283" w:rsidRPr="004071AA" w:rsidRDefault="00220283" w:rsidP="006C144F"/>
          <w:p w:rsidR="004071AA" w:rsidRPr="004071AA" w:rsidRDefault="004071AA" w:rsidP="006C144F"/>
          <w:p w:rsidR="009668E4" w:rsidRDefault="009668E4" w:rsidP="009668E4">
            <w:r>
              <w:rPr>
                <w:rFonts w:hint="eastAsia"/>
              </w:rPr>
              <w:t>発注管理</w:t>
            </w:r>
          </w:p>
          <w:p w:rsidR="009668E4" w:rsidRDefault="009668E4" w:rsidP="009668E4">
            <w:pPr>
              <w:spacing w:line="360" w:lineRule="auto"/>
              <w:ind w:left="420" w:hangingChars="200" w:hanging="420"/>
              <w:jc w:val="left"/>
            </w:pPr>
            <w:r>
              <w:rPr>
                <w:rFonts w:hint="eastAsia"/>
              </w:rPr>
              <w:t>１．</w:t>
            </w:r>
            <w:r w:rsidR="00B46DAD">
              <w:rPr>
                <w:rFonts w:hint="eastAsia"/>
              </w:rPr>
              <w:t xml:space="preserve">　　　　</w:t>
            </w:r>
            <w:r>
              <w:rPr>
                <w:rFonts w:hint="eastAsia"/>
              </w:rPr>
              <w:t>情報を入力することにより、</w:t>
            </w:r>
            <w:r>
              <w:br/>
            </w:r>
            <w:r>
              <w:rPr>
                <w:rFonts w:hint="eastAsia"/>
              </w:rPr>
              <w:t>発注に必要な情報を取得する。</w:t>
            </w:r>
          </w:p>
          <w:p w:rsidR="009668E4" w:rsidRDefault="009668E4" w:rsidP="009668E4">
            <w:pPr>
              <w:spacing w:line="360" w:lineRule="auto"/>
              <w:jc w:val="left"/>
            </w:pPr>
            <w:r>
              <w:rPr>
                <w:rFonts w:hint="eastAsia"/>
              </w:rPr>
              <w:t>２．商品情報を入力</w:t>
            </w:r>
            <w:r w:rsidR="00B46DAD">
              <w:rPr>
                <w:rFonts w:hint="eastAsia"/>
              </w:rPr>
              <w:t>し</w:t>
            </w:r>
            <w:r>
              <w:rPr>
                <w:rFonts w:hint="eastAsia"/>
              </w:rPr>
              <w:t>、</w:t>
            </w:r>
            <w:r w:rsidR="00B46DAD">
              <w:rPr>
                <w:rFonts w:hint="eastAsia"/>
              </w:rPr>
              <w:t xml:space="preserve">　　　　</w:t>
            </w:r>
            <w:r>
              <w:rPr>
                <w:rFonts w:hint="eastAsia"/>
              </w:rPr>
              <w:t>状況を表示する。</w:t>
            </w:r>
          </w:p>
          <w:p w:rsidR="009668E4" w:rsidRDefault="009668E4" w:rsidP="009668E4">
            <w:pPr>
              <w:spacing w:line="360" w:lineRule="auto"/>
              <w:jc w:val="left"/>
            </w:pPr>
            <w:r>
              <w:rPr>
                <w:rFonts w:hint="eastAsia"/>
              </w:rPr>
              <w:t>３．</w:t>
            </w:r>
            <w:r w:rsidR="00E7775A">
              <w:rPr>
                <w:rFonts w:hint="eastAsia"/>
              </w:rPr>
              <w:t xml:space="preserve">　　　　　</w:t>
            </w:r>
            <w:r>
              <w:rPr>
                <w:rFonts w:hint="eastAsia"/>
              </w:rPr>
              <w:t>していない商品の一覧を表示する。</w:t>
            </w:r>
          </w:p>
          <w:p w:rsidR="009668E4" w:rsidRDefault="009668E4" w:rsidP="009668E4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>４．商品の発注に反映させるため、</w:t>
            </w:r>
            <w:r w:rsidR="00E7775A">
              <w:rPr>
                <w:rFonts w:hint="eastAsia"/>
              </w:rPr>
              <w:t xml:space="preserve">　　　　</w:t>
            </w:r>
            <w:r>
              <w:rPr>
                <w:rFonts w:hint="eastAsia"/>
              </w:rPr>
              <w:t>商品を把握したい。</w:t>
            </w:r>
          </w:p>
          <w:p w:rsidR="00DF3FEC" w:rsidRDefault="00DF3FEC" w:rsidP="006C144F"/>
          <w:p w:rsidR="00FC232C" w:rsidRDefault="00FC232C" w:rsidP="006C144F">
            <w:pPr>
              <w:ind w:firstLineChars="400" w:firstLine="840"/>
            </w:pPr>
          </w:p>
          <w:p w:rsidR="007B749A" w:rsidRDefault="007B749A" w:rsidP="007B749A">
            <w:pPr>
              <w:jc w:val="left"/>
            </w:pPr>
            <w:r>
              <w:rPr>
                <w:rFonts w:hint="eastAsia"/>
              </w:rPr>
              <w:t>売上管理</w:t>
            </w:r>
          </w:p>
          <w:p w:rsidR="007B749A" w:rsidRDefault="007B749A" w:rsidP="007B749A">
            <w:pPr>
              <w:spacing w:line="360" w:lineRule="auto"/>
              <w:ind w:left="420" w:hangingChars="200" w:hanging="420"/>
              <w:jc w:val="left"/>
            </w:pPr>
            <w:r>
              <w:rPr>
                <w:rFonts w:hint="eastAsia"/>
              </w:rPr>
              <w:t>１．売上状況を確認したい</w:t>
            </w:r>
            <w:r w:rsidR="005472BF">
              <w:rPr>
                <w:rFonts w:hint="eastAsia"/>
              </w:rPr>
              <w:t xml:space="preserve">　　　　　</w:t>
            </w:r>
            <w:r>
              <w:rPr>
                <w:rFonts w:hint="eastAsia"/>
              </w:rPr>
              <w:t>を入力する</w:t>
            </w:r>
            <w:r w:rsidR="005472BF">
              <w:br/>
            </w:r>
            <w:r>
              <w:rPr>
                <w:rFonts w:hint="eastAsia"/>
              </w:rPr>
              <w:t>ことにより、売上表を作成する。</w:t>
            </w:r>
          </w:p>
          <w:p w:rsidR="007B749A" w:rsidRDefault="007B749A" w:rsidP="007B749A">
            <w:pPr>
              <w:spacing w:line="360" w:lineRule="auto"/>
              <w:jc w:val="left"/>
            </w:pPr>
            <w:r>
              <w:rPr>
                <w:rFonts w:hint="eastAsia"/>
              </w:rPr>
              <w:t>２．お客様ごとの購入状況のランキングを作成。</w:t>
            </w:r>
          </w:p>
          <w:p w:rsidR="002118E7" w:rsidRPr="00795C23" w:rsidRDefault="005472BF" w:rsidP="005472BF">
            <w:pPr>
              <w:spacing w:line="360" w:lineRule="auto"/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82F7EB3" wp14:editId="111C6FF3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278130</wp:posOffset>
                      </wp:positionV>
                      <wp:extent cx="581025" cy="276225"/>
                      <wp:effectExtent l="323850" t="57150" r="28575" b="28575"/>
                      <wp:wrapNone/>
                      <wp:docPr id="8" name="線吹き出し 2 (枠付き)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276225"/>
                              </a:xfrm>
                              <a:prstGeom prst="borderCallout2">
                                <a:avLst>
                                  <a:gd name="adj1" fmla="val 18750"/>
                                  <a:gd name="adj2" fmla="val -8333"/>
                                  <a:gd name="adj3" fmla="val 18750"/>
                                  <a:gd name="adj4" fmla="val -16667"/>
                                  <a:gd name="adj5" fmla="val -15086"/>
                                  <a:gd name="adj6" fmla="val -53224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72BF" w:rsidRDefault="006101A1" w:rsidP="006101A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期間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2F7EB3" id="線吹き出し 2 (枠付き) 8" o:spid="_x0000_s1027" type="#_x0000_t48" style="position:absolute;margin-left:110.25pt;margin-top:21.9pt;width:45.7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" adj="-11496,-3259" fillcolor="white [3201]" strokecolor="#4f81bd [3204]" strokeweight="2pt">
                      <v:textbox>
                        <w:txbxContent>
                          <w:p w:rsidR="005472BF" w:rsidRDefault="006101A1" w:rsidP="006101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期間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49A">
              <w:rPr>
                <w:rFonts w:hint="eastAsia"/>
              </w:rPr>
              <w:t>３．</w:t>
            </w:r>
            <w:r>
              <w:rPr>
                <w:rFonts w:hint="eastAsia"/>
              </w:rPr>
              <w:t xml:space="preserve">　　</w:t>
            </w:r>
            <w:r w:rsidR="007B749A">
              <w:rPr>
                <w:rFonts w:hint="eastAsia"/>
              </w:rPr>
              <w:t>別・</w:t>
            </w:r>
            <w:r>
              <w:rPr>
                <w:rFonts w:hint="eastAsia"/>
              </w:rPr>
              <w:t xml:space="preserve">　　</w:t>
            </w:r>
            <w:r w:rsidR="007B749A">
              <w:rPr>
                <w:rFonts w:hint="eastAsia"/>
              </w:rPr>
              <w:t>別・</w:t>
            </w:r>
            <w:r>
              <w:rPr>
                <w:rFonts w:hint="eastAsia"/>
              </w:rPr>
              <w:t xml:space="preserve">　　</w:t>
            </w:r>
            <w:r w:rsidR="007B749A">
              <w:rPr>
                <w:rFonts w:hint="eastAsia"/>
              </w:rPr>
              <w:t>別の売上表を作成する</w:t>
            </w:r>
          </w:p>
        </w:tc>
        <w:tc>
          <w:tcPr>
            <w:tcW w:w="5060" w:type="dxa"/>
            <w:gridSpan w:val="2"/>
          </w:tcPr>
          <w:p w:rsidR="00DD270E" w:rsidRDefault="00230F41" w:rsidP="006C144F">
            <w:r>
              <w:rPr>
                <w:rFonts w:hint="eastAsia"/>
              </w:rPr>
              <w:lastRenderedPageBreak/>
              <w:t>・発注状況などと突き合わせを行うには、</w:t>
            </w:r>
            <w:r w:rsidRPr="00DF3FEC">
              <w:rPr>
                <w:rFonts w:hint="eastAsia"/>
                <w:highlight w:val="yellow"/>
              </w:rPr>
              <w:t>商品を一意に識別する必要</w:t>
            </w:r>
            <w:r>
              <w:rPr>
                <w:rFonts w:hint="eastAsia"/>
              </w:rPr>
              <w:t>がある</w:t>
            </w:r>
            <w:r w:rsidR="00DE7766">
              <w:rPr>
                <w:rFonts w:hint="eastAsia"/>
              </w:rPr>
              <w:t>。現状の入庫一覧に</w:t>
            </w:r>
            <w:r w:rsidRPr="00DF3FEC">
              <w:rPr>
                <w:rFonts w:hint="eastAsia"/>
                <w:highlight w:val="cyan"/>
              </w:rPr>
              <w:t>商品番号</w:t>
            </w:r>
            <w:r w:rsidR="00DE7766">
              <w:rPr>
                <w:rFonts w:hint="eastAsia"/>
              </w:rPr>
              <w:t>を追加する</w:t>
            </w:r>
            <w:r>
              <w:rPr>
                <w:rFonts w:hint="eastAsia"/>
              </w:rPr>
              <w:t>必要</w:t>
            </w:r>
            <w:r w:rsidR="00DE7766">
              <w:rPr>
                <w:rFonts w:hint="eastAsia"/>
              </w:rPr>
              <w:t>がある</w:t>
            </w:r>
            <w:r>
              <w:rPr>
                <w:rFonts w:hint="eastAsia"/>
              </w:rPr>
              <w:t>。</w:t>
            </w:r>
          </w:p>
          <w:p w:rsidR="00DE7766" w:rsidRDefault="00DE7766" w:rsidP="006C144F">
            <w:r>
              <w:rPr>
                <w:rFonts w:hint="eastAsia"/>
              </w:rPr>
              <w:t>・</w:t>
            </w:r>
            <w:r w:rsidRPr="00DF3FEC">
              <w:rPr>
                <w:rFonts w:hint="eastAsia"/>
                <w:highlight w:val="yellow"/>
              </w:rPr>
              <w:t>入庫を一意に管理</w:t>
            </w:r>
            <w:r>
              <w:rPr>
                <w:rFonts w:hint="eastAsia"/>
              </w:rPr>
              <w:t>するため、現状の入庫一覧に</w:t>
            </w:r>
            <w:r w:rsidRPr="00DF3FEC">
              <w:rPr>
                <w:rFonts w:hint="eastAsia"/>
                <w:highlight w:val="cyan"/>
              </w:rPr>
              <w:t>入庫番号</w:t>
            </w:r>
            <w:r>
              <w:rPr>
                <w:rFonts w:hint="eastAsia"/>
              </w:rPr>
              <w:t>を追加する必要がある。</w:t>
            </w:r>
          </w:p>
          <w:p w:rsidR="00230F41" w:rsidRPr="00DE7766" w:rsidRDefault="00DE7766" w:rsidP="006C144F">
            <w:r>
              <w:rPr>
                <w:rFonts w:hint="eastAsia"/>
              </w:rPr>
              <w:t>・仕入価格は、商品管理で行う。</w:t>
            </w:r>
          </w:p>
          <w:p w:rsidR="00230F41" w:rsidRDefault="00DE7766" w:rsidP="006C144F">
            <w:r>
              <w:rPr>
                <w:rFonts w:hint="eastAsia"/>
              </w:rPr>
              <w:t>・入庫処理時に発注一覧の</w:t>
            </w:r>
            <w:r w:rsidRPr="00DF3FEC">
              <w:rPr>
                <w:rFonts w:hint="eastAsia"/>
                <w:highlight w:val="cyan"/>
              </w:rPr>
              <w:t>入庫日</w:t>
            </w:r>
            <w:r>
              <w:rPr>
                <w:rFonts w:hint="eastAsia"/>
              </w:rPr>
              <w:t>を設定する必要あり。</w:t>
            </w:r>
          </w:p>
          <w:p w:rsidR="000A0C1C" w:rsidRDefault="00220283" w:rsidP="006C144F">
            <w:r>
              <w:rPr>
                <w:rFonts w:hint="eastAsia"/>
              </w:rPr>
              <w:t>・</w:t>
            </w:r>
            <w:r w:rsidRPr="002D6A9F">
              <w:rPr>
                <w:rFonts w:hint="eastAsia"/>
                <w:highlight w:val="lightGray"/>
              </w:rPr>
              <w:t>入庫一覧</w:t>
            </w:r>
            <w:r>
              <w:rPr>
                <w:rFonts w:hint="eastAsia"/>
              </w:rPr>
              <w:t>を表示する。</w:t>
            </w:r>
          </w:p>
          <w:p w:rsidR="00DE7766" w:rsidRDefault="00DE7766" w:rsidP="006C144F"/>
          <w:p w:rsidR="00DF3FEC" w:rsidRDefault="00DF3FEC" w:rsidP="006C144F"/>
          <w:p w:rsidR="00230F41" w:rsidRDefault="00230F41" w:rsidP="006C144F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</w:t>
            </w:r>
            <w:r w:rsidR="00DE7766">
              <w:rPr>
                <w:rFonts w:hint="eastAsia"/>
              </w:rPr>
              <w:t>新規のお客様を登録するにあたり、</w:t>
            </w:r>
            <w:r w:rsidR="00DE7766" w:rsidRPr="00B52899">
              <w:rPr>
                <w:rFonts w:hint="eastAsia"/>
              </w:rPr>
              <w:t>同姓同名を考え</w:t>
            </w:r>
            <w:r w:rsidR="00B52899">
              <w:rPr>
                <w:rFonts w:hint="eastAsia"/>
              </w:rPr>
              <w:t xml:space="preserve">　　　　　　　</w:t>
            </w:r>
            <w:r w:rsidR="00DE7766" w:rsidRPr="00B52899">
              <w:rPr>
                <w:rFonts w:hint="eastAsia"/>
              </w:rPr>
              <w:t>が必要</w:t>
            </w:r>
            <w:r w:rsidR="00DE7766">
              <w:rPr>
                <w:rFonts w:hint="eastAsia"/>
              </w:rPr>
              <w:t>である。</w:t>
            </w:r>
          </w:p>
          <w:p w:rsidR="00DE7766" w:rsidRDefault="00DE7766" w:rsidP="006C144F">
            <w:pPr>
              <w:spacing w:line="360" w:lineRule="auto"/>
            </w:pPr>
            <w:r>
              <w:rPr>
                <w:rFonts w:hint="eastAsia"/>
              </w:rPr>
              <w:t>・お客様の購入履歴は</w:t>
            </w:r>
            <w:r w:rsidR="004B4F9D">
              <w:rPr>
                <w:rFonts w:hint="eastAsia"/>
              </w:rPr>
              <w:t>注文</w:t>
            </w:r>
            <w:r>
              <w:rPr>
                <w:rFonts w:hint="eastAsia"/>
              </w:rPr>
              <w:t>状況から確認する。</w:t>
            </w:r>
          </w:p>
          <w:p w:rsidR="000A0C1C" w:rsidRDefault="000A0C1C" w:rsidP="006C144F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 xml:space="preserve">　そのため、</w:t>
            </w:r>
            <w:r w:rsidR="00B52899">
              <w:rPr>
                <w:rFonts w:hint="eastAsia"/>
              </w:rPr>
              <w:t xml:space="preserve">　　　</w:t>
            </w:r>
            <w:r w:rsidR="004B4F9D" w:rsidRPr="00B52899">
              <w:rPr>
                <w:rFonts w:hint="eastAsia"/>
              </w:rPr>
              <w:t>一覧</w:t>
            </w:r>
            <w:r w:rsidR="004B4F9D">
              <w:rPr>
                <w:rFonts w:hint="eastAsia"/>
              </w:rPr>
              <w:t>が必要となる。</w:t>
            </w:r>
            <w:r w:rsidR="00B52899">
              <w:br/>
            </w:r>
            <w:r>
              <w:rPr>
                <w:rFonts w:hint="eastAsia"/>
              </w:rPr>
              <w:t>出庫一覧に出庫先として</w:t>
            </w:r>
            <w:r w:rsidR="00B52899">
              <w:rPr>
                <w:rFonts w:hint="eastAsia"/>
              </w:rPr>
              <w:t xml:space="preserve">　　　　　</w:t>
            </w:r>
            <w:r>
              <w:rPr>
                <w:rFonts w:hint="eastAsia"/>
              </w:rPr>
              <w:t>を追加する必要がある。</w:t>
            </w:r>
          </w:p>
          <w:p w:rsidR="000A0C1C" w:rsidRDefault="00B52899" w:rsidP="006C144F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ascii="Century" w:eastAsia="ＭＳ 明朝" w:hAnsi="Century" w:cs="Times New Roman" w:hint="eastAsia"/>
                <w:szCs w:val="24"/>
              </w:rPr>
              <w:t xml:space="preserve">　　　　</w:t>
            </w:r>
            <w:r w:rsidR="00220283" w:rsidRPr="00B52899">
              <w:rPr>
                <w:rFonts w:hint="eastAsia"/>
              </w:rPr>
              <w:t>一覧</w:t>
            </w:r>
            <w:r w:rsidR="00220283">
              <w:rPr>
                <w:rFonts w:hint="eastAsia"/>
              </w:rPr>
              <w:t>を表示する。</w:t>
            </w:r>
          </w:p>
          <w:p w:rsidR="00455EE7" w:rsidRPr="00B52899" w:rsidRDefault="00455EE7" w:rsidP="006C144F"/>
          <w:p w:rsidR="008757D1" w:rsidRDefault="008757D1" w:rsidP="008757D1">
            <w:pPr>
              <w:spacing w:line="360" w:lineRule="auto"/>
              <w:ind w:left="1050" w:hangingChars="500" w:hanging="1050"/>
            </w:pPr>
            <w:r>
              <w:rPr>
                <w:rFonts w:hint="eastAsia"/>
              </w:rPr>
              <w:t>・注文を一意に識別するため、注文一覧に</w:t>
            </w:r>
          </w:p>
          <w:p w:rsidR="008757D1" w:rsidRDefault="008757D1" w:rsidP="008757D1">
            <w:pPr>
              <w:spacing w:line="360" w:lineRule="auto"/>
              <w:ind w:leftChars="300" w:left="1050" w:hangingChars="200" w:hanging="420"/>
            </w:pPr>
            <w:r>
              <w:rPr>
                <w:rFonts w:hint="eastAsia"/>
              </w:rPr>
              <w:t xml:space="preserve">　　　　を追加する必要がる。</w:t>
            </w:r>
          </w:p>
          <w:p w:rsidR="008757D1" w:rsidRDefault="008757D1" w:rsidP="008757D1">
            <w:pPr>
              <w:spacing w:line="360" w:lineRule="auto"/>
            </w:pPr>
            <w:r>
              <w:rPr>
                <w:rFonts w:hint="eastAsia"/>
              </w:rPr>
              <w:t>・注文者が氏名となっているため、　　　　番号で管理する。</w:t>
            </w:r>
          </w:p>
          <w:p w:rsidR="008757D1" w:rsidRDefault="008757D1" w:rsidP="008757D1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ascii="Century" w:eastAsia="ＭＳ 明朝" w:hAnsi="Century" w:cs="Times New Roman" w:hint="eastAsia"/>
                <w:szCs w:val="24"/>
              </w:rPr>
              <w:t xml:space="preserve">　　　</w:t>
            </w:r>
            <w:r>
              <w:rPr>
                <w:rFonts w:hint="eastAsia"/>
              </w:rPr>
              <w:t>日は、出庫処理がされた際に入力する。</w:t>
            </w:r>
          </w:p>
          <w:p w:rsidR="008757D1" w:rsidRDefault="008757D1" w:rsidP="008757D1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・注文に対して、　　　　　　　　となるときは</w:t>
            </w:r>
            <w:r>
              <w:br/>
            </w:r>
            <w:r>
              <w:rPr>
                <w:rFonts w:hint="eastAsia"/>
              </w:rPr>
              <w:t>発注処理を行う。</w:t>
            </w:r>
          </w:p>
          <w:p w:rsidR="008757D1" w:rsidRDefault="008757D1" w:rsidP="008757D1">
            <w:pPr>
              <w:spacing w:line="360" w:lineRule="auto"/>
            </w:pPr>
            <w:r>
              <w:rPr>
                <w:rFonts w:hint="eastAsia"/>
              </w:rPr>
              <w:t>・会員番号にて、　　　　一覧から過去の注文を一覧表示する。</w:t>
            </w:r>
          </w:p>
          <w:p w:rsidR="00A14FD2" w:rsidRDefault="008757D1" w:rsidP="008757D1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ascii="Century" w:eastAsia="ＭＳ 明朝" w:hAnsi="Century" w:cs="Times New Roman" w:hint="eastAsia"/>
                <w:szCs w:val="24"/>
              </w:rPr>
              <w:t xml:space="preserve">　　　　　　</w:t>
            </w:r>
            <w:r>
              <w:rPr>
                <w:rFonts w:hint="eastAsia"/>
              </w:rPr>
              <w:t>一覧を表示する</w:t>
            </w:r>
          </w:p>
          <w:p w:rsidR="006D08B5" w:rsidRDefault="006D08B5" w:rsidP="006D08B5">
            <w:pPr>
              <w:spacing w:line="360" w:lineRule="auto"/>
            </w:pPr>
          </w:p>
          <w:p w:rsidR="006D08B5" w:rsidRDefault="006D08B5" w:rsidP="006D08B5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・出庫処理がされた場合、　　　一覧の出庫日を</w:t>
            </w:r>
            <w:r>
              <w:br/>
            </w:r>
            <w:r>
              <w:rPr>
                <w:rFonts w:hint="eastAsia"/>
              </w:rPr>
              <w:t>入力する。</w:t>
            </w:r>
          </w:p>
          <w:p w:rsidR="006D08B5" w:rsidRDefault="006D08B5" w:rsidP="006D08B5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・注文一覧より、　　　　　が未入力のものを</w:t>
            </w:r>
            <w:r>
              <w:br/>
            </w:r>
            <w:r>
              <w:rPr>
                <w:rFonts w:hint="eastAsia"/>
              </w:rPr>
              <w:t>未出庫として表示する。</w:t>
            </w:r>
          </w:p>
          <w:p w:rsidR="002F7CA2" w:rsidRDefault="006D08B5" w:rsidP="00FC232C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ascii="Century" w:eastAsia="ＭＳ 明朝" w:hAnsi="Century" w:cs="Times New Roman" w:hint="eastAsia"/>
                <w:szCs w:val="24"/>
              </w:rPr>
              <w:t xml:space="preserve">　　　　　　</w:t>
            </w:r>
            <w:r>
              <w:rPr>
                <w:rFonts w:hint="eastAsia"/>
              </w:rPr>
              <w:t>一覧を表示。</w:t>
            </w:r>
          </w:p>
          <w:p w:rsidR="002F7CA2" w:rsidRDefault="002F7CA2" w:rsidP="002F7CA2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lastRenderedPageBreak/>
              <w:t>在庫状況は「当月入庫累積＋前回棚卸在庫－当月出庫累積」から求める。</w:t>
            </w:r>
          </w:p>
          <w:p w:rsidR="002F7CA2" w:rsidRDefault="002F7CA2" w:rsidP="002F7CA2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在庫数量が</w:t>
            </w:r>
            <w:r w:rsidR="00DB0F11">
              <w:rPr>
                <w:rFonts w:hint="eastAsia"/>
              </w:rPr>
              <w:t xml:space="preserve">　　　　　　　</w:t>
            </w:r>
            <w:r>
              <w:rPr>
                <w:rFonts w:hint="eastAsia"/>
              </w:rPr>
              <w:t>数を下回っている場合に商品の一覧を表示する。</w:t>
            </w:r>
          </w:p>
          <w:p w:rsidR="002F7CA2" w:rsidRDefault="002F7CA2" w:rsidP="002F7CA2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在庫単価は、</w:t>
            </w:r>
            <w:r w:rsidR="00DB0F11">
              <w:rPr>
                <w:rFonts w:hint="eastAsia"/>
              </w:rPr>
              <w:t xml:space="preserve">　　　　</w:t>
            </w:r>
            <w:r>
              <w:rPr>
                <w:rFonts w:hint="eastAsia"/>
              </w:rPr>
              <w:t>価格である。</w:t>
            </w:r>
            <w:r w:rsidR="00DB0F11">
              <w:br/>
            </w:r>
            <w:r w:rsidR="00DB0F11">
              <w:rPr>
                <w:rFonts w:hint="eastAsia"/>
              </w:rPr>
              <w:t xml:space="preserve">　　　　　</w:t>
            </w:r>
            <w:r>
              <w:rPr>
                <w:rFonts w:hint="eastAsia"/>
              </w:rPr>
              <w:t>価格は変動がないものとする。</w:t>
            </w:r>
          </w:p>
          <w:p w:rsidR="002F7CA2" w:rsidRDefault="00DB0F11" w:rsidP="002F7CA2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 xml:space="preserve">　　　　　</w:t>
            </w:r>
            <w:r w:rsidR="002F7CA2">
              <w:rPr>
                <w:rFonts w:hint="eastAsia"/>
              </w:rPr>
              <w:t>一覧を表示する。</w:t>
            </w:r>
          </w:p>
          <w:p w:rsidR="00B27B1B" w:rsidRDefault="00B27B1B" w:rsidP="00B27B1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商品を一意に管理するため、　　　　を追加。</w:t>
            </w:r>
          </w:p>
          <w:p w:rsidR="00B27B1B" w:rsidRDefault="00B27B1B" w:rsidP="00B27B1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 xml:space="preserve">　　　　　は、複数存在するため、商品ごとに　　　</w:t>
            </w:r>
            <w:r>
              <w:br/>
            </w:r>
            <w:r>
              <w:rPr>
                <w:rFonts w:hint="eastAsia"/>
              </w:rPr>
              <w:t xml:space="preserve">　　　　　を明記する必要性がる。</w:t>
            </w:r>
          </w:p>
          <w:p w:rsidR="00B27B1B" w:rsidRDefault="00B27B1B" w:rsidP="00B27B1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入庫先指定により、一致する商品一覧を表示。</w:t>
            </w:r>
          </w:p>
          <w:p w:rsidR="00B27B1B" w:rsidRDefault="00B27B1B" w:rsidP="00B27B1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商品名の一部から検索できるようにする。</w:t>
            </w:r>
          </w:p>
          <w:p w:rsidR="00B27B1B" w:rsidRDefault="00B27B1B" w:rsidP="00B27B1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業務効率の一環として、商品の</w:t>
            </w:r>
            <w:r w:rsidR="00427232">
              <w:rPr>
                <w:rFonts w:hint="eastAsia"/>
              </w:rPr>
              <w:t xml:space="preserve">　　　　　などからも検索できるように商品情報に</w:t>
            </w:r>
            <w:r>
              <w:rPr>
                <w:rFonts w:hint="eastAsia"/>
              </w:rPr>
              <w:t>追加する。</w:t>
            </w:r>
          </w:p>
          <w:p w:rsidR="00B27B1B" w:rsidRDefault="00427232" w:rsidP="00B27B1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 xml:space="preserve">　　　　　</w:t>
            </w:r>
            <w:r w:rsidR="00B27B1B">
              <w:rPr>
                <w:rFonts w:hint="eastAsia"/>
              </w:rPr>
              <w:t>一覧を表示する。</w:t>
            </w:r>
          </w:p>
          <w:p w:rsidR="00E16A5B" w:rsidRDefault="00E16A5B" w:rsidP="00E16A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発注を一意に識別するため、</w:t>
            </w:r>
            <w:r w:rsidR="00C022A8">
              <w:rPr>
                <w:rFonts w:hint="eastAsia"/>
              </w:rPr>
              <w:t xml:space="preserve">　　　　　</w:t>
            </w:r>
            <w:r>
              <w:rPr>
                <w:rFonts w:hint="eastAsia"/>
              </w:rPr>
              <w:t>を追加。</w:t>
            </w:r>
          </w:p>
          <w:p w:rsidR="00E16A5B" w:rsidRDefault="00C022A8" w:rsidP="00E16A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 xml:space="preserve">　　　　　　</w:t>
            </w:r>
            <w:r w:rsidR="00E16A5B">
              <w:rPr>
                <w:rFonts w:hint="eastAsia"/>
              </w:rPr>
              <w:t>時の入庫日は空白</w:t>
            </w:r>
            <w:r w:rsidR="00FC232C">
              <w:rPr>
                <w:rFonts w:hint="eastAsia"/>
              </w:rPr>
              <w:t>、</w:t>
            </w:r>
            <w:r>
              <w:br/>
            </w:r>
            <w:r>
              <w:rPr>
                <w:rFonts w:hint="eastAsia"/>
              </w:rPr>
              <w:t xml:space="preserve">　　　　　　</w:t>
            </w:r>
            <w:r w:rsidR="00FC232C">
              <w:rPr>
                <w:rFonts w:hint="eastAsia"/>
              </w:rPr>
              <w:t>時に入庫日が設定</w:t>
            </w:r>
            <w:r w:rsidR="00E16A5B">
              <w:rPr>
                <w:rFonts w:hint="eastAsia"/>
              </w:rPr>
              <w:t>。</w:t>
            </w:r>
          </w:p>
          <w:p w:rsidR="00E16A5B" w:rsidRDefault="00C022A8" w:rsidP="00E16A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 xml:space="preserve">　　　　</w:t>
            </w:r>
            <w:r w:rsidR="00E16A5B">
              <w:rPr>
                <w:rFonts w:hint="eastAsia"/>
              </w:rPr>
              <w:t>番号から過去の発注状況を表示する。</w:t>
            </w:r>
          </w:p>
          <w:p w:rsidR="00E16A5B" w:rsidRDefault="00E16A5B" w:rsidP="00E16A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入庫日が</w:t>
            </w:r>
            <w:r w:rsidR="005472BF">
              <w:rPr>
                <w:rFonts w:hint="eastAsia"/>
              </w:rPr>
              <w:t xml:space="preserve">　　　　</w:t>
            </w:r>
            <w:r w:rsidR="00C022A8">
              <w:rPr>
                <w:rFonts w:hint="eastAsia"/>
              </w:rPr>
              <w:t>の</w:t>
            </w:r>
            <w:r>
              <w:rPr>
                <w:rFonts w:hint="eastAsia"/>
              </w:rPr>
              <w:t>ものを未入庫として表示。</w:t>
            </w:r>
          </w:p>
          <w:p w:rsidR="00E16A5B" w:rsidRDefault="00E16A5B" w:rsidP="00E16A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検索期間を設定し、注文一覧から</w:t>
            </w:r>
            <w:r w:rsidR="00507FF3">
              <w:rPr>
                <w:rFonts w:hint="eastAsia"/>
              </w:rPr>
              <w:t xml:space="preserve">　　　　　</w:t>
            </w:r>
            <w:r>
              <w:rPr>
                <w:rFonts w:hint="eastAsia"/>
              </w:rPr>
              <w:t>に</w:t>
            </w:r>
            <w:r w:rsidR="00507FF3">
              <w:br/>
            </w:r>
            <w:r>
              <w:rPr>
                <w:rFonts w:hint="eastAsia"/>
              </w:rPr>
              <w:t>応じて人気商品一覧をランキング形式で表示。</w:t>
            </w:r>
          </w:p>
          <w:p w:rsidR="00E16A5B" w:rsidRDefault="00507FF3" w:rsidP="00E16A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 xml:space="preserve">　　　　　</w:t>
            </w:r>
            <w:r w:rsidR="00E16A5B">
              <w:rPr>
                <w:rFonts w:hint="eastAsia"/>
              </w:rPr>
              <w:t>一覧を表示。</w:t>
            </w:r>
          </w:p>
          <w:p w:rsidR="005472BF" w:rsidRDefault="005472BF" w:rsidP="006A19A4">
            <w:pPr>
              <w:spacing w:line="360" w:lineRule="auto"/>
              <w:ind w:left="210" w:hangingChars="100" w:hanging="210"/>
              <w:jc w:val="left"/>
            </w:pPr>
          </w:p>
          <w:p w:rsidR="006A19A4" w:rsidRPr="006A19A4" w:rsidRDefault="006A19A4" w:rsidP="006A19A4">
            <w:pPr>
              <w:spacing w:line="360" w:lineRule="auto"/>
              <w:ind w:left="210" w:hangingChars="100" w:hanging="210"/>
              <w:jc w:val="left"/>
            </w:pPr>
            <w:r w:rsidRPr="006A19A4">
              <w:rPr>
                <w:rFonts w:hint="eastAsia"/>
              </w:rPr>
              <w:t>・売上は、</w:t>
            </w:r>
            <w:r w:rsidR="006101A1">
              <w:rPr>
                <w:rFonts w:hint="eastAsia"/>
              </w:rPr>
              <w:t xml:space="preserve">　　　</w:t>
            </w:r>
            <w:r w:rsidRPr="006A19A4">
              <w:rPr>
                <w:rFonts w:hint="eastAsia"/>
              </w:rPr>
              <w:t>の販売価格から</w:t>
            </w:r>
            <w:r w:rsidR="006101A1">
              <w:rPr>
                <w:rFonts w:hint="eastAsia"/>
              </w:rPr>
              <w:t xml:space="preserve">　　　</w:t>
            </w:r>
            <w:r w:rsidRPr="006A19A4">
              <w:rPr>
                <w:rFonts w:hint="eastAsia"/>
              </w:rPr>
              <w:t>の仕入価格を差し引いた金額である。</w:t>
            </w:r>
          </w:p>
          <w:p w:rsidR="006A19A4" w:rsidRDefault="006A19A4" w:rsidP="006A19A4">
            <w:pPr>
              <w:spacing w:line="360" w:lineRule="auto"/>
              <w:jc w:val="left"/>
            </w:pPr>
            <w:r w:rsidRPr="006A19A4">
              <w:rPr>
                <w:rFonts w:hint="eastAsia"/>
              </w:rPr>
              <w:t>・売上明細として、</w:t>
            </w:r>
            <w:r w:rsidR="006101A1">
              <w:rPr>
                <w:rFonts w:hint="eastAsia"/>
              </w:rPr>
              <w:t xml:space="preserve">　　　　</w:t>
            </w:r>
            <w:r w:rsidRPr="006A19A4">
              <w:rPr>
                <w:rFonts w:hint="eastAsia"/>
              </w:rPr>
              <w:t>状況と</w:t>
            </w:r>
            <w:r w:rsidR="006101A1">
              <w:rPr>
                <w:rFonts w:hint="eastAsia"/>
              </w:rPr>
              <w:t xml:space="preserve">　　　　</w:t>
            </w:r>
            <w:r w:rsidRPr="006A19A4">
              <w:rPr>
                <w:rFonts w:hint="eastAsia"/>
              </w:rPr>
              <w:t>状況を</w:t>
            </w:r>
            <w:r>
              <w:rPr>
                <w:rFonts w:hint="eastAsia"/>
              </w:rPr>
              <w:t xml:space="preserve">　　　　　</w:t>
            </w:r>
          </w:p>
          <w:p w:rsidR="006A19A4" w:rsidRPr="006A19A4" w:rsidRDefault="006A19A4" w:rsidP="006A19A4">
            <w:pPr>
              <w:spacing w:line="360" w:lineRule="auto"/>
              <w:ind w:firstLineChars="100" w:firstLine="210"/>
              <w:jc w:val="left"/>
            </w:pPr>
            <w:r w:rsidRPr="006A19A4">
              <w:rPr>
                <w:rFonts w:hint="eastAsia"/>
              </w:rPr>
              <w:t>わかるように表示。</w:t>
            </w:r>
          </w:p>
          <w:p w:rsidR="006A19A4" w:rsidRPr="006A19A4" w:rsidRDefault="006A19A4" w:rsidP="006101A1">
            <w:pPr>
              <w:spacing w:line="360" w:lineRule="auto"/>
              <w:ind w:left="210" w:hangingChars="100" w:hanging="210"/>
              <w:jc w:val="left"/>
              <w:rPr>
                <w:b/>
              </w:rPr>
            </w:pPr>
            <w:r w:rsidRPr="006A19A4">
              <w:rPr>
                <w:rFonts w:hint="eastAsia"/>
              </w:rPr>
              <w:t>・指定された期間のお客様の購入状況を</w:t>
            </w:r>
            <w:r>
              <w:rPr>
                <w:rFonts w:hint="eastAsia"/>
              </w:rPr>
              <w:t>、</w:t>
            </w:r>
            <w:r w:rsidR="006101A1">
              <w:rPr>
                <w:rFonts w:hint="eastAsia"/>
              </w:rPr>
              <w:t xml:space="preserve">　</w:t>
            </w:r>
            <w:r w:rsidR="006101A1">
              <w:br/>
            </w:r>
            <w:r w:rsidR="006101A1">
              <w:rPr>
                <w:rFonts w:hint="eastAsia"/>
              </w:rPr>
              <w:t xml:space="preserve">　　　</w:t>
            </w:r>
            <w:r w:rsidRPr="006A19A4">
              <w:rPr>
                <w:rFonts w:hint="eastAsia"/>
              </w:rPr>
              <w:t>一覧を利用して、ランキング形式で表示。</w:t>
            </w:r>
          </w:p>
        </w:tc>
      </w:tr>
    </w:tbl>
    <w:p w:rsidR="00DD270E" w:rsidRDefault="00DD270E" w:rsidP="002118E7">
      <w:pPr>
        <w:jc w:val="left"/>
      </w:pPr>
    </w:p>
    <w:sectPr w:rsidR="00DD270E" w:rsidSect="00DF45F1">
      <w:pgSz w:w="12240" w:h="15840" w:code="1"/>
      <w:pgMar w:top="1440" w:right="1080" w:bottom="1440" w:left="1080" w:header="720" w:footer="720" w:gutter="0"/>
      <w:cols w:space="425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701" w:rsidRDefault="00980701">
      <w:r>
        <w:separator/>
      </w:r>
    </w:p>
  </w:endnote>
  <w:endnote w:type="continuationSeparator" w:id="0">
    <w:p w:rsidR="00980701" w:rsidRDefault="0098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701" w:rsidRDefault="00980701">
      <w:r>
        <w:separator/>
      </w:r>
    </w:p>
  </w:footnote>
  <w:footnote w:type="continuationSeparator" w:id="0">
    <w:p w:rsidR="00980701" w:rsidRDefault="00980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B00"/>
    <w:multiLevelType w:val="hybridMultilevel"/>
    <w:tmpl w:val="7B40A966"/>
    <w:lvl w:ilvl="0" w:tplc="E88272B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511BD7"/>
    <w:multiLevelType w:val="hybridMultilevel"/>
    <w:tmpl w:val="DB0CE50C"/>
    <w:lvl w:ilvl="0" w:tplc="68F049C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32393"/>
    <w:multiLevelType w:val="hybridMultilevel"/>
    <w:tmpl w:val="E2009A0E"/>
    <w:lvl w:ilvl="0" w:tplc="E8C6A928">
      <w:start w:val="1"/>
      <w:numFmt w:val="decimalFullWidth"/>
      <w:lvlText w:val="%1．"/>
      <w:lvlJc w:val="left"/>
      <w:pPr>
        <w:ind w:left="1890" w:hanging="18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F692607"/>
    <w:multiLevelType w:val="hybridMultilevel"/>
    <w:tmpl w:val="AF98ECAA"/>
    <w:lvl w:ilvl="0" w:tplc="75547A6A">
      <w:start w:val="1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2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0A"/>
    <w:rsid w:val="00010B93"/>
    <w:rsid w:val="000A0C1C"/>
    <w:rsid w:val="000C43E5"/>
    <w:rsid w:val="002118E7"/>
    <w:rsid w:val="00213B39"/>
    <w:rsid w:val="00220283"/>
    <w:rsid w:val="002247E1"/>
    <w:rsid w:val="00230F41"/>
    <w:rsid w:val="002C35B4"/>
    <w:rsid w:val="002D6A9F"/>
    <w:rsid w:val="002F7CA2"/>
    <w:rsid w:val="004071AA"/>
    <w:rsid w:val="00427232"/>
    <w:rsid w:val="00452815"/>
    <w:rsid w:val="00455EE7"/>
    <w:rsid w:val="004570D9"/>
    <w:rsid w:val="004B4F9D"/>
    <w:rsid w:val="004C00AE"/>
    <w:rsid w:val="00507FF3"/>
    <w:rsid w:val="005472BF"/>
    <w:rsid w:val="006101A1"/>
    <w:rsid w:val="0067320A"/>
    <w:rsid w:val="006A19A4"/>
    <w:rsid w:val="006A5A2A"/>
    <w:rsid w:val="006C144F"/>
    <w:rsid w:val="006D08B5"/>
    <w:rsid w:val="006D7D1D"/>
    <w:rsid w:val="00702989"/>
    <w:rsid w:val="007263BA"/>
    <w:rsid w:val="00787406"/>
    <w:rsid w:val="00795C23"/>
    <w:rsid w:val="007B749A"/>
    <w:rsid w:val="00870F7B"/>
    <w:rsid w:val="008757D1"/>
    <w:rsid w:val="008D3D9B"/>
    <w:rsid w:val="009141C8"/>
    <w:rsid w:val="009517BA"/>
    <w:rsid w:val="009668E4"/>
    <w:rsid w:val="00980701"/>
    <w:rsid w:val="009C0D0A"/>
    <w:rsid w:val="00A14FD2"/>
    <w:rsid w:val="00A82FE1"/>
    <w:rsid w:val="00B27B1B"/>
    <w:rsid w:val="00B46DAD"/>
    <w:rsid w:val="00B52899"/>
    <w:rsid w:val="00B7242C"/>
    <w:rsid w:val="00C022A8"/>
    <w:rsid w:val="00C7149E"/>
    <w:rsid w:val="00C80C76"/>
    <w:rsid w:val="00D51B4F"/>
    <w:rsid w:val="00D87C2A"/>
    <w:rsid w:val="00DB0F11"/>
    <w:rsid w:val="00DB5422"/>
    <w:rsid w:val="00DD270E"/>
    <w:rsid w:val="00DE7766"/>
    <w:rsid w:val="00DF3FEC"/>
    <w:rsid w:val="00DF45F1"/>
    <w:rsid w:val="00E16A5B"/>
    <w:rsid w:val="00E7775A"/>
    <w:rsid w:val="00E92BE7"/>
    <w:rsid w:val="00EF5012"/>
    <w:rsid w:val="00F145B6"/>
    <w:rsid w:val="00F419F5"/>
    <w:rsid w:val="00FC232C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7E0B646E"/>
  <w15:docId w15:val="{7F518FB4-CF2B-49C1-937C-95AE724A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List Paragraph"/>
    <w:basedOn w:val="a"/>
    <w:uiPriority w:val="34"/>
    <w:qFormat/>
    <w:rsid w:val="00795C23"/>
    <w:pPr>
      <w:ind w:leftChars="400" w:left="84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maki.OICNET\Application%20Data\Microsoft\Templates\Norma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115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ドキュメント名称</vt:lpstr>
      <vt:lpstr>ドキュメント名称</vt:lpstr>
    </vt:vector>
  </TitlesOfParts>
  <Company>oic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ドキュメント名称</dc:title>
  <dc:creator>山木　和</dc:creator>
  <cp:lastModifiedBy>岩田 正綱</cp:lastModifiedBy>
  <cp:revision>42</cp:revision>
  <cp:lastPrinted>2006-06-24T05:01:00Z</cp:lastPrinted>
  <dcterms:created xsi:type="dcterms:W3CDTF">2015-03-25T01:18:00Z</dcterms:created>
  <dcterms:modified xsi:type="dcterms:W3CDTF">2018-04-12T01:00:00Z</dcterms:modified>
</cp:coreProperties>
</file>