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tblpX="9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085"/>
        <w:gridCol w:w="2762"/>
        <w:gridCol w:w="2551"/>
        <w:gridCol w:w="2127"/>
      </w:tblGrid>
      <w:tr w:rsidR="00DD270E" w:rsidTr="0067320A">
        <w:trPr>
          <w:trHeight w:val="276"/>
        </w:trPr>
        <w:tc>
          <w:tcPr>
            <w:tcW w:w="2625" w:type="dxa"/>
            <w:gridSpan w:val="2"/>
            <w:shd w:val="clear" w:color="auto" w:fill="C0C0C0"/>
            <w:vAlign w:val="center"/>
          </w:tcPr>
          <w:p w:rsidR="00DD270E" w:rsidRDefault="00DD270E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762" w:type="dxa"/>
            <w:shd w:val="clear" w:color="auto" w:fill="C0C0C0"/>
            <w:vAlign w:val="center"/>
          </w:tcPr>
          <w:p w:rsidR="00DD270E" w:rsidRDefault="00DD270E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DD270E" w:rsidRDefault="00DD270E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127" w:type="dxa"/>
            <w:shd w:val="clear" w:color="auto" w:fill="C0C0C0"/>
            <w:vAlign w:val="center"/>
          </w:tcPr>
          <w:p w:rsidR="00DD270E" w:rsidRDefault="00DD270E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担当者</w:t>
            </w:r>
          </w:p>
        </w:tc>
      </w:tr>
      <w:tr w:rsidR="00DD270E" w:rsidTr="0067320A">
        <w:trPr>
          <w:trHeight w:val="425"/>
        </w:trPr>
        <w:tc>
          <w:tcPr>
            <w:tcW w:w="2625" w:type="dxa"/>
            <w:gridSpan w:val="2"/>
            <w:vAlign w:val="center"/>
          </w:tcPr>
          <w:p w:rsidR="00DD270E" w:rsidRDefault="00B7242C" w:rsidP="006732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現状</w:t>
            </w:r>
            <w:r w:rsidR="00DD270E">
              <w:rPr>
                <w:rFonts w:hint="eastAsia"/>
                <w:b/>
                <w:bCs/>
                <w:sz w:val="24"/>
              </w:rPr>
              <w:t>分析調査表</w:t>
            </w:r>
          </w:p>
        </w:tc>
        <w:tc>
          <w:tcPr>
            <w:tcW w:w="2762" w:type="dxa"/>
            <w:vAlign w:val="center"/>
          </w:tcPr>
          <w:p w:rsidR="00DD270E" w:rsidRDefault="00230F41" w:rsidP="0067320A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2551" w:type="dxa"/>
            <w:vAlign w:val="center"/>
          </w:tcPr>
          <w:p w:rsidR="00DD270E" w:rsidRDefault="00230F41" w:rsidP="009B4068">
            <w:pPr>
              <w:jc w:val="center"/>
            </w:pPr>
            <w:r>
              <w:rPr>
                <w:rFonts w:hint="eastAsia"/>
              </w:rPr>
              <w:t>201</w:t>
            </w:r>
            <w:r w:rsidR="009B4068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9B4068"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2127" w:type="dxa"/>
            <w:vAlign w:val="center"/>
          </w:tcPr>
          <w:p w:rsidR="00DD270E" w:rsidRDefault="00230F41" w:rsidP="0067320A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DD270E" w:rsidTr="0067320A">
        <w:trPr>
          <w:trHeight w:val="11984"/>
        </w:trPr>
        <w:tc>
          <w:tcPr>
            <w:tcW w:w="540" w:type="dxa"/>
          </w:tcPr>
          <w:p w:rsidR="00DD270E" w:rsidRPr="00452815" w:rsidRDefault="00DD270E" w:rsidP="0067320A">
            <w:r w:rsidRPr="00452815">
              <w:rPr>
                <w:rFonts w:hint="eastAsia"/>
              </w:rPr>
              <w:t>①</w:t>
            </w:r>
          </w:p>
          <w:p w:rsidR="00DD270E" w:rsidRDefault="00DD270E" w:rsidP="0067320A"/>
          <w:p w:rsidR="00230F41" w:rsidRDefault="00230F41" w:rsidP="0067320A"/>
          <w:p w:rsidR="00230F41" w:rsidRDefault="00230F41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230F41" w:rsidRDefault="00230F41" w:rsidP="0067320A"/>
          <w:p w:rsidR="00DE7766" w:rsidRDefault="000A0C1C" w:rsidP="006732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704BD7" wp14:editId="631A37C4">
                      <wp:simplePos x="0" y="0"/>
                      <wp:positionH relativeFrom="column">
                        <wp:posOffset>-34291</wp:posOffset>
                      </wp:positionH>
                      <wp:positionV relativeFrom="paragraph">
                        <wp:posOffset>34925</wp:posOffset>
                      </wp:positionV>
                      <wp:extent cx="6353175" cy="0"/>
                      <wp:effectExtent l="0" t="0" r="9525" b="19050"/>
                      <wp:wrapNone/>
                      <wp:docPr id="1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BD6DD8"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2.75pt" to="497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230F41" w:rsidRDefault="00230F41" w:rsidP="0067320A">
            <w:r>
              <w:rPr>
                <w:rFonts w:hint="eastAsia"/>
              </w:rPr>
              <w:t>②</w:t>
            </w:r>
          </w:p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DA5109" wp14:editId="7563C99E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39370</wp:posOffset>
                      </wp:positionV>
                      <wp:extent cx="6353175" cy="0"/>
                      <wp:effectExtent l="0" t="0" r="9525" b="19050"/>
                      <wp:wrapNone/>
                      <wp:docPr id="2" name="直線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599A67" id="直線コネクタ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3.1pt" to="497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" strokecolor="black [3040]">
                      <v:stroke dashstyle="dash"/>
                    </v:line>
                  </w:pict>
                </mc:Fallback>
              </mc:AlternateContent>
            </w:r>
          </w:p>
          <w:p w:rsidR="008D3D9B" w:rsidRDefault="000A0C1C" w:rsidP="0067320A">
            <w:r>
              <w:rPr>
                <w:rFonts w:hint="eastAsia"/>
              </w:rPr>
              <w:t>③</w:t>
            </w:r>
          </w:p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Default="008D3D9B" w:rsidP="0067320A"/>
          <w:p w:rsidR="004C00AE" w:rsidRDefault="008D3D9B" w:rsidP="0067320A">
            <w:r>
              <w:rPr>
                <w:rFonts w:hint="eastAsia"/>
              </w:rPr>
              <w:t>④</w:t>
            </w:r>
          </w:p>
          <w:p w:rsidR="004C00AE" w:rsidRPr="004C00AE" w:rsidRDefault="004C00AE" w:rsidP="0067320A"/>
          <w:p w:rsidR="004C00AE" w:rsidRPr="004C00AE" w:rsidRDefault="004C00AE" w:rsidP="0067320A"/>
          <w:p w:rsidR="004C00AE" w:rsidRPr="004C00AE" w:rsidRDefault="004C00AE" w:rsidP="0067320A"/>
          <w:p w:rsidR="004C00AE" w:rsidRDefault="004C00AE" w:rsidP="0067320A"/>
          <w:p w:rsidR="009B4068" w:rsidRDefault="009B4068" w:rsidP="0067320A"/>
          <w:p w:rsidR="009B4068" w:rsidRPr="004C00AE" w:rsidRDefault="009B4068" w:rsidP="0067320A">
            <w:pPr>
              <w:rPr>
                <w:rFonts w:hint="eastAsia"/>
              </w:rPr>
            </w:pPr>
          </w:p>
          <w:p w:rsidR="004C00AE" w:rsidRDefault="004C00AE" w:rsidP="0067320A"/>
          <w:p w:rsidR="0067320A" w:rsidRDefault="004C00AE" w:rsidP="0067320A">
            <w:r>
              <w:rPr>
                <w:rFonts w:hint="eastAsia"/>
              </w:rPr>
              <w:t>⑤</w:t>
            </w:r>
          </w:p>
          <w:p w:rsidR="0067320A" w:rsidRPr="0067320A" w:rsidRDefault="0067320A" w:rsidP="0067320A"/>
          <w:p w:rsidR="0067320A" w:rsidRPr="0067320A" w:rsidRDefault="0067320A" w:rsidP="0067320A"/>
          <w:p w:rsidR="0067320A" w:rsidRPr="0067320A" w:rsidRDefault="0067320A" w:rsidP="0067320A"/>
          <w:p w:rsidR="0067320A" w:rsidRPr="0067320A" w:rsidRDefault="0067320A" w:rsidP="0067320A"/>
          <w:p w:rsidR="0067320A" w:rsidRPr="0067320A" w:rsidRDefault="0067320A" w:rsidP="0067320A"/>
          <w:p w:rsidR="0067320A" w:rsidRDefault="0067320A" w:rsidP="0067320A"/>
          <w:p w:rsidR="000A0C1C" w:rsidRDefault="000A0C1C" w:rsidP="0067320A"/>
          <w:p w:rsidR="0067320A" w:rsidRDefault="0067320A" w:rsidP="0067320A">
            <w:r>
              <w:rPr>
                <w:rFonts w:hint="eastAsia"/>
              </w:rPr>
              <w:lastRenderedPageBreak/>
              <w:t>⑥</w:t>
            </w:r>
          </w:p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220283" w:rsidP="006732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DE99A8" wp14:editId="31B9AD4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128905</wp:posOffset>
                      </wp:positionV>
                      <wp:extent cx="6353175" cy="0"/>
                      <wp:effectExtent l="0" t="0" r="9525" b="19050"/>
                      <wp:wrapNone/>
                      <wp:docPr id="6" name="直線コネク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758143" id="直線コネクタ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0.15pt" to="497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4071AA" w:rsidRDefault="00795C23" w:rsidP="006732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F3B6CF" wp14:editId="74B8FD69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2264410</wp:posOffset>
                      </wp:positionV>
                      <wp:extent cx="6353175" cy="0"/>
                      <wp:effectExtent l="0" t="0" r="9525" b="19050"/>
                      <wp:wrapNone/>
                      <wp:docPr id="7" name="直線コネク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68E781" id="直線コネクタ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78.3pt" to="497.5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" strokecolor="black [3040]">
                      <v:stroke dashstyle="dash"/>
                    </v:line>
                  </w:pict>
                </mc:Fallback>
              </mc:AlternateContent>
            </w:r>
            <w:r w:rsidR="004071AA">
              <w:rPr>
                <w:rFonts w:hint="eastAsia"/>
              </w:rPr>
              <w:t>⑦</w:t>
            </w:r>
          </w:p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Pr="0067320A" w:rsidRDefault="00795C23" w:rsidP="0067320A">
            <w:r>
              <w:rPr>
                <w:rFonts w:hint="eastAsia"/>
              </w:rPr>
              <w:t>⑧</w:t>
            </w:r>
          </w:p>
        </w:tc>
        <w:tc>
          <w:tcPr>
            <w:tcW w:w="4847" w:type="dxa"/>
            <w:gridSpan w:val="2"/>
          </w:tcPr>
          <w:p w:rsidR="00DD270E" w:rsidRPr="00452815" w:rsidRDefault="00230F41" w:rsidP="0067320A">
            <w:r>
              <w:rPr>
                <w:rFonts w:hint="eastAsia"/>
              </w:rPr>
              <w:lastRenderedPageBreak/>
              <w:t>入庫管理</w:t>
            </w:r>
          </w:p>
          <w:p w:rsidR="00230F41" w:rsidRDefault="00230F41" w:rsidP="0067320A"/>
          <w:p w:rsidR="009B4068" w:rsidRDefault="009B4068" w:rsidP="0067320A"/>
          <w:p w:rsidR="009B4068" w:rsidRDefault="009B4068" w:rsidP="0067320A">
            <w:pPr>
              <w:rPr>
                <w:rFonts w:hint="eastAsia"/>
              </w:rPr>
            </w:pPr>
          </w:p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DE7766" w:rsidRDefault="00DE7766" w:rsidP="0067320A"/>
          <w:p w:rsidR="00230F41" w:rsidRDefault="00230F41" w:rsidP="0067320A"/>
          <w:p w:rsidR="00230F41" w:rsidRDefault="00230F41" w:rsidP="0067320A">
            <w:r>
              <w:rPr>
                <w:rFonts w:hint="eastAsia"/>
              </w:rPr>
              <w:t>会員管理</w:t>
            </w:r>
          </w:p>
          <w:p w:rsidR="000A0C1C" w:rsidRDefault="000A0C1C" w:rsidP="0067320A"/>
          <w:p w:rsidR="009B4068" w:rsidRDefault="009B4068" w:rsidP="0067320A"/>
          <w:p w:rsidR="009B4068" w:rsidRDefault="009B4068" w:rsidP="0067320A"/>
          <w:p w:rsidR="009B4068" w:rsidRDefault="009B4068" w:rsidP="0067320A"/>
          <w:p w:rsidR="009B4068" w:rsidRDefault="009B4068" w:rsidP="0067320A">
            <w:pPr>
              <w:rPr>
                <w:rFonts w:hint="eastAsia"/>
              </w:rPr>
            </w:pPr>
          </w:p>
          <w:p w:rsidR="000A0C1C" w:rsidRDefault="000A0C1C" w:rsidP="0067320A"/>
          <w:p w:rsidR="000A0C1C" w:rsidRDefault="000A0C1C" w:rsidP="0067320A"/>
          <w:p w:rsidR="000A0C1C" w:rsidRDefault="000A0C1C" w:rsidP="0067320A">
            <w:r>
              <w:rPr>
                <w:rFonts w:hint="eastAsia"/>
              </w:rPr>
              <w:t>注文管理</w:t>
            </w:r>
          </w:p>
          <w:p w:rsidR="008D3D9B" w:rsidRDefault="008D3D9B" w:rsidP="0067320A"/>
          <w:p w:rsidR="009B4068" w:rsidRDefault="009B4068" w:rsidP="0067320A"/>
          <w:p w:rsidR="009B4068" w:rsidRDefault="009B4068" w:rsidP="0067320A"/>
          <w:p w:rsidR="009B4068" w:rsidRDefault="009B4068" w:rsidP="0067320A"/>
          <w:p w:rsidR="009B4068" w:rsidRDefault="009B4068" w:rsidP="0067320A"/>
          <w:p w:rsidR="009B4068" w:rsidRDefault="009B4068" w:rsidP="0067320A">
            <w:pPr>
              <w:rPr>
                <w:rFonts w:hint="eastAsia"/>
              </w:rPr>
            </w:pPr>
          </w:p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Default="009B4068" w:rsidP="006732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03A9C46" wp14:editId="3389F63B">
                      <wp:simplePos x="0" y="0"/>
                      <wp:positionH relativeFrom="column">
                        <wp:posOffset>-367665</wp:posOffset>
                      </wp:positionH>
                      <wp:positionV relativeFrom="paragraph">
                        <wp:posOffset>122555</wp:posOffset>
                      </wp:positionV>
                      <wp:extent cx="6353175" cy="0"/>
                      <wp:effectExtent l="0" t="0" r="9525" b="19050"/>
                      <wp:wrapNone/>
                      <wp:docPr id="3" name="直線コネク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82C266" id="直線コネクタ 3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5pt,9.65pt" to="471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" strokecolor="black [3040]">
                      <v:stroke dashstyle="dash"/>
                    </v:line>
                  </w:pict>
                </mc:Fallback>
              </mc:AlternateContent>
            </w:r>
          </w:p>
          <w:p w:rsidR="000A0C1C" w:rsidRDefault="008D3D9B" w:rsidP="0067320A">
            <w:r>
              <w:rPr>
                <w:rFonts w:hint="eastAsia"/>
              </w:rPr>
              <w:t>出庫管理</w:t>
            </w:r>
          </w:p>
          <w:p w:rsidR="004C00AE" w:rsidRDefault="004C00AE" w:rsidP="0067320A"/>
          <w:p w:rsidR="009B4068" w:rsidRDefault="009B4068" w:rsidP="0067320A"/>
          <w:p w:rsidR="009B4068" w:rsidRDefault="009B4068" w:rsidP="0067320A"/>
          <w:p w:rsidR="009B4068" w:rsidRDefault="009B4068" w:rsidP="0067320A"/>
          <w:p w:rsidR="009B4068" w:rsidRDefault="009B4068" w:rsidP="0067320A"/>
          <w:p w:rsidR="009B4068" w:rsidRDefault="009B4068" w:rsidP="0067320A">
            <w:pPr>
              <w:rPr>
                <w:rFonts w:hint="eastAsia"/>
              </w:rPr>
            </w:pPr>
          </w:p>
          <w:p w:rsidR="004C00AE" w:rsidRDefault="009B4068" w:rsidP="0067320A">
            <w:pPr>
              <w:tabs>
                <w:tab w:val="left" w:pos="159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EB8163E" wp14:editId="073A1614">
                      <wp:simplePos x="0" y="0"/>
                      <wp:positionH relativeFrom="column">
                        <wp:posOffset>-367665</wp:posOffset>
                      </wp:positionH>
                      <wp:positionV relativeFrom="paragraph">
                        <wp:posOffset>138430</wp:posOffset>
                      </wp:positionV>
                      <wp:extent cx="6353175" cy="0"/>
                      <wp:effectExtent l="0" t="0" r="9525" b="19050"/>
                      <wp:wrapNone/>
                      <wp:docPr id="4" name="直線コネク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98D2FF" id="直線コネクタ 4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5pt,10.9pt" to="471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8D3D9B" w:rsidRDefault="004C00AE" w:rsidP="0067320A">
            <w:pPr>
              <w:tabs>
                <w:tab w:val="left" w:pos="1590"/>
              </w:tabs>
            </w:pPr>
            <w:r>
              <w:rPr>
                <w:rFonts w:hint="eastAsia"/>
              </w:rPr>
              <w:t>在庫管理</w:t>
            </w:r>
          </w:p>
          <w:p w:rsidR="0067320A" w:rsidRDefault="0067320A" w:rsidP="0067320A">
            <w:pPr>
              <w:tabs>
                <w:tab w:val="left" w:pos="1590"/>
              </w:tabs>
            </w:pPr>
          </w:p>
          <w:p w:rsidR="009B4068" w:rsidRDefault="009B4068" w:rsidP="0067320A">
            <w:pPr>
              <w:tabs>
                <w:tab w:val="left" w:pos="1590"/>
              </w:tabs>
            </w:pPr>
          </w:p>
          <w:p w:rsidR="009B4068" w:rsidRDefault="009B4068" w:rsidP="0067320A">
            <w:pPr>
              <w:tabs>
                <w:tab w:val="left" w:pos="1590"/>
              </w:tabs>
            </w:pPr>
          </w:p>
          <w:p w:rsidR="009B4068" w:rsidRDefault="009B4068" w:rsidP="0067320A">
            <w:pPr>
              <w:tabs>
                <w:tab w:val="left" w:pos="1590"/>
              </w:tabs>
            </w:pPr>
          </w:p>
          <w:p w:rsidR="009B4068" w:rsidRDefault="009B4068" w:rsidP="0067320A">
            <w:pPr>
              <w:tabs>
                <w:tab w:val="left" w:pos="1590"/>
              </w:tabs>
            </w:pPr>
          </w:p>
          <w:p w:rsidR="009B4068" w:rsidRDefault="009B4068" w:rsidP="0067320A">
            <w:pPr>
              <w:tabs>
                <w:tab w:val="left" w:pos="1590"/>
              </w:tabs>
              <w:rPr>
                <w:rFonts w:hint="eastAsia"/>
              </w:rPr>
            </w:pPr>
          </w:p>
          <w:p w:rsidR="0067320A" w:rsidRPr="0067320A" w:rsidRDefault="0067320A" w:rsidP="0067320A"/>
          <w:p w:rsidR="0067320A" w:rsidRDefault="0067320A" w:rsidP="0067320A">
            <w:pPr>
              <w:tabs>
                <w:tab w:val="left" w:pos="1545"/>
              </w:tabs>
            </w:pPr>
            <w:r>
              <w:rPr>
                <w:rFonts w:hint="eastAsia"/>
              </w:rPr>
              <w:lastRenderedPageBreak/>
              <w:t>商品管理</w:t>
            </w:r>
          </w:p>
          <w:p w:rsidR="0067320A" w:rsidRDefault="0067320A" w:rsidP="0067320A">
            <w:pPr>
              <w:jc w:val="left"/>
            </w:pPr>
          </w:p>
          <w:p w:rsidR="004071AA" w:rsidRDefault="004071AA" w:rsidP="004071AA"/>
          <w:p w:rsidR="009B4068" w:rsidRPr="004071AA" w:rsidRDefault="009B4068" w:rsidP="004071AA">
            <w:pPr>
              <w:rPr>
                <w:rFonts w:hint="eastAsia"/>
              </w:rPr>
            </w:pPr>
          </w:p>
          <w:p w:rsidR="004071AA" w:rsidRPr="004071AA" w:rsidRDefault="004071AA" w:rsidP="004071AA"/>
          <w:p w:rsidR="004071AA" w:rsidRPr="004071AA" w:rsidRDefault="004071AA" w:rsidP="004071AA"/>
          <w:p w:rsidR="004071AA" w:rsidRPr="004071AA" w:rsidRDefault="004071AA" w:rsidP="004071AA"/>
          <w:p w:rsidR="004071AA" w:rsidRDefault="004071AA" w:rsidP="004071AA"/>
          <w:p w:rsidR="00220283" w:rsidRPr="004071AA" w:rsidRDefault="00220283" w:rsidP="004071AA"/>
          <w:p w:rsidR="004071AA" w:rsidRPr="004071AA" w:rsidRDefault="004071AA" w:rsidP="004071AA"/>
          <w:p w:rsidR="004071AA" w:rsidRPr="004071AA" w:rsidRDefault="004071AA" w:rsidP="004071AA"/>
          <w:p w:rsidR="004071AA" w:rsidRPr="004071AA" w:rsidRDefault="004071AA" w:rsidP="004071AA"/>
          <w:p w:rsidR="004071AA" w:rsidRDefault="004071AA" w:rsidP="004071AA"/>
          <w:p w:rsidR="0067320A" w:rsidRDefault="004071AA" w:rsidP="004071AA">
            <w:r>
              <w:rPr>
                <w:rFonts w:hint="eastAsia"/>
              </w:rPr>
              <w:t>発注管理</w:t>
            </w:r>
          </w:p>
          <w:p w:rsidR="00795C23" w:rsidRDefault="00795C23" w:rsidP="00795C23"/>
          <w:p w:rsidR="009B4068" w:rsidRDefault="009B4068" w:rsidP="00795C23"/>
          <w:p w:rsidR="009B4068" w:rsidRDefault="009B4068" w:rsidP="00795C23"/>
          <w:p w:rsidR="009B4068" w:rsidRDefault="009B4068" w:rsidP="00795C23"/>
          <w:p w:rsidR="009B4068" w:rsidRDefault="009B4068" w:rsidP="00795C23"/>
          <w:p w:rsidR="009B4068" w:rsidRDefault="009B4068" w:rsidP="00795C23"/>
          <w:p w:rsidR="009B4068" w:rsidRDefault="009B4068" w:rsidP="00795C23"/>
          <w:p w:rsidR="009B4068" w:rsidRDefault="009B4068" w:rsidP="00795C23"/>
          <w:p w:rsidR="009B4068" w:rsidRPr="00795C23" w:rsidRDefault="009B4068" w:rsidP="00795C23">
            <w:pPr>
              <w:rPr>
                <w:rFonts w:hint="eastAsia"/>
              </w:rPr>
            </w:pPr>
          </w:p>
          <w:p w:rsidR="00795C23" w:rsidRPr="00795C23" w:rsidRDefault="00795C23" w:rsidP="00795C23"/>
          <w:p w:rsidR="00795C23" w:rsidRPr="00795C23" w:rsidRDefault="00795C23" w:rsidP="00795C23"/>
          <w:p w:rsidR="00795C23" w:rsidRPr="00795C23" w:rsidRDefault="00795C23" w:rsidP="00795C23"/>
          <w:p w:rsidR="00795C23" w:rsidRPr="00795C23" w:rsidRDefault="00795C23" w:rsidP="00795C23"/>
          <w:p w:rsidR="00795C23" w:rsidRDefault="00795C23" w:rsidP="00795C23"/>
          <w:p w:rsidR="004071AA" w:rsidRDefault="00795C23" w:rsidP="00795C23">
            <w:r>
              <w:rPr>
                <w:rFonts w:hint="eastAsia"/>
              </w:rPr>
              <w:t>売上管理</w:t>
            </w:r>
          </w:p>
          <w:p w:rsidR="00795C23" w:rsidRDefault="00795C23" w:rsidP="00795C23"/>
          <w:p w:rsidR="009B4068" w:rsidRPr="00795C23" w:rsidRDefault="009B4068" w:rsidP="00795C23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4678" w:type="dxa"/>
            <w:gridSpan w:val="2"/>
          </w:tcPr>
          <w:p w:rsidR="00A14FD2" w:rsidRPr="004071AA" w:rsidRDefault="00A14FD2" w:rsidP="00A14FD2"/>
        </w:tc>
      </w:tr>
    </w:tbl>
    <w:p w:rsidR="00DD270E" w:rsidRDefault="0067320A">
      <w:pPr>
        <w:jc w:val="left"/>
      </w:pPr>
      <w:r>
        <w:br w:type="textWrapping" w:clear="all"/>
      </w:r>
    </w:p>
    <w:sectPr w:rsidR="00DD270E" w:rsidSect="00DF45F1">
      <w:pgSz w:w="12240" w:h="15840" w:code="1"/>
      <w:pgMar w:top="1440" w:right="1080" w:bottom="1440" w:left="1080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701" w:rsidRDefault="00980701">
      <w:r>
        <w:separator/>
      </w:r>
    </w:p>
  </w:endnote>
  <w:endnote w:type="continuationSeparator" w:id="0">
    <w:p w:rsidR="00980701" w:rsidRDefault="0098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701" w:rsidRDefault="00980701">
      <w:r>
        <w:separator/>
      </w:r>
    </w:p>
  </w:footnote>
  <w:footnote w:type="continuationSeparator" w:id="0">
    <w:p w:rsidR="00980701" w:rsidRDefault="0098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B00"/>
    <w:multiLevelType w:val="hybridMultilevel"/>
    <w:tmpl w:val="7B40A966"/>
    <w:lvl w:ilvl="0" w:tplc="E88272B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0A"/>
    <w:rsid w:val="00010B93"/>
    <w:rsid w:val="000A0C1C"/>
    <w:rsid w:val="00213B39"/>
    <w:rsid w:val="00220283"/>
    <w:rsid w:val="00230F41"/>
    <w:rsid w:val="002C35B4"/>
    <w:rsid w:val="004071AA"/>
    <w:rsid w:val="00452815"/>
    <w:rsid w:val="00455EE7"/>
    <w:rsid w:val="004B4F9D"/>
    <w:rsid w:val="004C00AE"/>
    <w:rsid w:val="0067320A"/>
    <w:rsid w:val="00702989"/>
    <w:rsid w:val="00787406"/>
    <w:rsid w:val="00795C23"/>
    <w:rsid w:val="00870F7B"/>
    <w:rsid w:val="008D3D9B"/>
    <w:rsid w:val="009141C8"/>
    <w:rsid w:val="00980701"/>
    <w:rsid w:val="009B4068"/>
    <w:rsid w:val="009C0D0A"/>
    <w:rsid w:val="00A14FD2"/>
    <w:rsid w:val="00B7242C"/>
    <w:rsid w:val="00D87C2A"/>
    <w:rsid w:val="00DD270E"/>
    <w:rsid w:val="00DE7766"/>
    <w:rsid w:val="00DF45F1"/>
    <w:rsid w:val="00F4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17F4940"/>
  <w15:docId w15:val="{D343BFDA-1C4A-488E-B7B8-33723313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795C23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a7"/>
    <w:semiHidden/>
    <w:unhideWhenUsed/>
    <w:rsid w:val="009B4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semiHidden/>
    <w:rsid w:val="009B406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ki.OICNET\Application%20Data\Microsoft\Templates\Norma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59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ドキュメント名称</vt:lpstr>
      <vt:lpstr>ドキュメント名称</vt:lpstr>
    </vt:vector>
  </TitlesOfParts>
  <Company>oic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ドキュメント名称</dc:title>
  <dc:creator>山木　和</dc:creator>
  <cp:lastModifiedBy>梶田 純孝</cp:lastModifiedBy>
  <cp:revision>7</cp:revision>
  <cp:lastPrinted>2019-04-09T02:11:00Z</cp:lastPrinted>
  <dcterms:created xsi:type="dcterms:W3CDTF">2015-03-25T01:18:00Z</dcterms:created>
  <dcterms:modified xsi:type="dcterms:W3CDTF">2019-04-09T02:27:00Z</dcterms:modified>
</cp:coreProperties>
</file>