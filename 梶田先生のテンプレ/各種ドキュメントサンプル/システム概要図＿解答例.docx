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5"/>
        <w:gridCol w:w="2835"/>
        <w:gridCol w:w="1890"/>
        <w:gridCol w:w="1785"/>
      </w:tblGrid>
      <w:tr w:rsidR="00DD270E">
        <w:trPr>
          <w:trHeight w:val="276"/>
        </w:trPr>
        <w:tc>
          <w:tcPr>
            <w:tcW w:w="2625" w:type="dxa"/>
            <w:shd w:val="clear" w:color="auto" w:fill="C0C0C0"/>
            <w:vAlign w:val="center"/>
          </w:tcPr>
          <w:p w:rsidR="00DD270E" w:rsidRDefault="00DD27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DD270E" w:rsidRDefault="00DD27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1890" w:type="dxa"/>
            <w:shd w:val="clear" w:color="auto" w:fill="C0C0C0"/>
            <w:vAlign w:val="center"/>
          </w:tcPr>
          <w:p w:rsidR="00DD270E" w:rsidRDefault="00DD27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1785" w:type="dxa"/>
            <w:shd w:val="clear" w:color="auto" w:fill="C0C0C0"/>
            <w:vAlign w:val="center"/>
          </w:tcPr>
          <w:p w:rsidR="00DD270E" w:rsidRDefault="00DD27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担当者</w:t>
            </w:r>
          </w:p>
        </w:tc>
      </w:tr>
      <w:tr w:rsidR="00D67F8B">
        <w:trPr>
          <w:trHeight w:val="425"/>
        </w:trPr>
        <w:tc>
          <w:tcPr>
            <w:tcW w:w="2625" w:type="dxa"/>
            <w:vAlign w:val="center"/>
          </w:tcPr>
          <w:p w:rsidR="00D67F8B" w:rsidRDefault="00D67F8B" w:rsidP="00D67F8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システム概要図</w:t>
            </w:r>
          </w:p>
        </w:tc>
        <w:tc>
          <w:tcPr>
            <w:tcW w:w="2835" w:type="dxa"/>
            <w:vAlign w:val="center"/>
          </w:tcPr>
          <w:p w:rsidR="00D67F8B" w:rsidRDefault="00D67F8B" w:rsidP="00D67F8B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1890" w:type="dxa"/>
            <w:vAlign w:val="center"/>
          </w:tcPr>
          <w:p w:rsidR="00D67F8B" w:rsidRDefault="00D67F8B" w:rsidP="00D67F8B">
            <w:pPr>
              <w:jc w:val="center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785" w:type="dxa"/>
            <w:vAlign w:val="center"/>
          </w:tcPr>
          <w:p w:rsidR="00D67F8B" w:rsidRDefault="00D67F8B" w:rsidP="00D67F8B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087228" w:rsidTr="00964FA2">
        <w:trPr>
          <w:trHeight w:val="11984"/>
        </w:trPr>
        <w:tc>
          <w:tcPr>
            <w:tcW w:w="9135" w:type="dxa"/>
            <w:gridSpan w:val="4"/>
          </w:tcPr>
          <w:p w:rsidR="00087228" w:rsidRDefault="00AB59F7" w:rsidP="0008722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4" type="#_x0000_t32" style="position:absolute;margin-left:304.75pt;margin-top:504.1pt;width:23.4pt;height:0;z-index:251706368;mso-position-horizontal-relative:text;mso-position-vertical-relative:text" o:connectortype="straight"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73" type="#_x0000_t32" style="position:absolute;margin-left:304.75pt;margin-top:420.85pt;width:23.4pt;height:0;z-index:251705344;mso-position-horizontal-relative:text;mso-position-vertical-relative:text" o:connectortype="straight"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72" type="#_x0000_t32" style="position:absolute;margin-left:304.75pt;margin-top:360.1pt;width:23.4pt;height:0;z-index:251704320;mso-position-horizontal-relative:text;mso-position-vertical-relative:text" o:connectortype="straight"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71" type="#_x0000_t32" style="position:absolute;margin-left:304.75pt;margin-top:292.8pt;width:23.4pt;height:0;z-index:251703296;mso-position-horizontal-relative:text;mso-position-vertical-relative:text" o:connectortype="straight"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70" type="#_x0000_t32" style="position:absolute;margin-left:304.75pt;margin-top:208.6pt;width:23.4pt;height:0;z-index:251702272;mso-position-horizontal-relative:text;mso-position-vertical-relative:text" o:connectortype="straight"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69" type="#_x0000_t32" style="position:absolute;margin-left:304.75pt;margin-top:153.45pt;width:23.4pt;height:0;z-index:251701248;mso-position-horizontal-relative:text;mso-position-vertical-relative:text" o:connectortype="straight"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68" type="#_x0000_t32" style="position:absolute;margin-left:304.75pt;margin-top:100.15pt;width:23.4pt;height:0;z-index:251700224;mso-position-horizontal-relative:text;mso-position-vertical-relative:text" o:connectortype="straight"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51" type="#_x0000_t32" style="position:absolute;margin-left:122.25pt;margin-top:456.4pt;width:23.4pt;height:0;z-index:251683840;mso-position-horizontal-relative:text;mso-position-vertical-relative:text" o:connectortype="straight"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50" type="#_x0000_t32" style="position:absolute;margin-left:122.25pt;margin-top:407.75pt;width:23.4pt;height:0;z-index:251682816;mso-position-horizontal-relative:text;mso-position-vertical-relative:text" o:connectortype="straight"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49" type="#_x0000_t32" style="position:absolute;margin-left:122.25pt;margin-top:355.4pt;width:23.4pt;height:0;z-index:251681792;mso-position-horizontal-relative:text;mso-position-vertical-relative:text" o:connectortype="straight"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48" type="#_x0000_t32" style="position:absolute;margin-left:122.25pt;margin-top:302.1pt;width:23.4pt;height:0;z-index:251680768;mso-position-horizontal-relative:text;mso-position-vertical-relative:text" o:connectortype="straight"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47" type="#_x0000_t32" style="position:absolute;margin-left:122.25pt;margin-top:251.6pt;width:23.4pt;height:0;z-index:251679744;mso-position-horizontal-relative:text;mso-position-vertical-relative:text" o:connectortype="straight"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46" type="#_x0000_t32" style="position:absolute;margin-left:122.25pt;margin-top:195.5pt;width:23.4pt;height:0;z-index:251678720;mso-position-horizontal-relative:text;mso-position-vertical-relative:text" o:connectortype="straight"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45" type="#_x0000_t32" style="position:absolute;margin-left:122.25pt;margin-top:146.9pt;width:23.4pt;height:0;z-index:251677696;mso-position-horizontal-relative:text;mso-position-vertical-relative:text" o:connectortype="straight"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26" type="#_x0000_t32" style="position:absolute;margin-left:145.65pt;margin-top:.1pt;width:0;height:596.55pt;z-index:251658240;mso-position-horizontal-relative:text;mso-position-vertical-relative:text" o:connectortype="straight">
                  <v:stroke dashstyle="dash"/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1039" type="#_x0000_t132" style="position:absolute;margin-left:173.7pt;margin-top:195.5pt;width:97.25pt;height:51.4pt;z-index:251671552;mso-position-horizontal-relative:text;mso-position-vertical-relative:text">
                  <v:textbox inset="5.85pt,.7pt,5.85pt,.7pt">
                    <w:txbxContent>
                      <w:p w:rsidR="00D67F8B" w:rsidRDefault="00D67F8B" w:rsidP="00D67F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注文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38" type="#_x0000_t132" style="position:absolute;margin-left:173.7pt;margin-top:132.85pt;width:97.25pt;height:51.4pt;z-index:251670528;mso-position-horizontal-relative:text;mso-position-vertical-relative:text">
                  <v:textbox inset="5.85pt,.7pt,5.85pt,.7pt">
                    <w:txbxContent>
                      <w:p w:rsidR="00D67F8B" w:rsidRDefault="00D67F8B" w:rsidP="00D67F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会員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036" type="#_x0000_t135" style="position:absolute;margin-left:10.05pt;margin-top:444.2pt;width:112.2pt;height:26.2pt;rotation:180;z-index:251668480;mso-position-horizontal-relative:text;mso-position-vertical-relative:text">
                  <v:textbox inset="5.85pt,.7pt,5.85pt,.7pt">
                    <w:txbxContent>
                      <w:p w:rsidR="00D67F8B" w:rsidRDefault="00D67F8B">
                        <w:r>
                          <w:rPr>
                            <w:rFonts w:hint="eastAsia"/>
                          </w:rPr>
                          <w:t>売上管理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35" type="#_x0000_t135" style="position:absolute;margin-left:10.05pt;margin-top:394.65pt;width:112.2pt;height:26.2pt;rotation:180;z-index:251667456;mso-position-horizontal-relative:text;mso-position-vertical-relative:text">
                  <v:textbox inset="5.85pt,.7pt,5.85pt,.7pt">
                    <w:txbxContent>
                      <w:p w:rsidR="00D67F8B" w:rsidRDefault="00D67F8B">
                        <w:r>
                          <w:rPr>
                            <w:rFonts w:hint="eastAsia"/>
                          </w:rPr>
                          <w:t>発注管理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34" type="#_x0000_t135" style="position:absolute;margin-left:10.05pt;margin-top:340.45pt;width:112.2pt;height:26.2pt;rotation:180;z-index:251666432;mso-position-horizontal-relative:text;mso-position-vertical-relative:text">
                  <v:textbox inset="5.85pt,.7pt,5.85pt,.7pt">
                    <w:txbxContent>
                      <w:p w:rsidR="00D67F8B" w:rsidRDefault="00D67F8B">
                        <w:r>
                          <w:rPr>
                            <w:rFonts w:hint="eastAsia"/>
                          </w:rPr>
                          <w:t>商品管理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33" type="#_x0000_t135" style="position:absolute;margin-left:10.05pt;margin-top:289.95pt;width:112.2pt;height:26.2pt;rotation:180;z-index:251665408;mso-position-horizontal-relative:text;mso-position-vertical-relative:text">
                  <v:textbox inset="5.85pt,.7pt,5.85pt,.7pt">
                    <w:txbxContent>
                      <w:p w:rsidR="00D67F8B" w:rsidRDefault="00D67F8B">
                        <w:r>
                          <w:rPr>
                            <w:rFonts w:hint="eastAsia"/>
                          </w:rPr>
                          <w:t>在庫管理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32" type="#_x0000_t135" style="position:absolute;margin-left:10.05pt;margin-top:237.55pt;width:112.2pt;height:26.2pt;rotation:180;z-index:251664384;mso-position-horizontal-relative:text;mso-position-vertical-relative:text">
                  <v:textbox inset="5.85pt,.7pt,5.85pt,.7pt">
                    <w:txbxContent>
                      <w:p w:rsidR="00D67F8B" w:rsidRDefault="00D67F8B">
                        <w:r>
                          <w:rPr>
                            <w:rFonts w:hint="eastAsia"/>
                          </w:rPr>
                          <w:t>出庫管理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31" type="#_x0000_t135" style="position:absolute;margin-left:10.05pt;margin-top:182.4pt;width:112.2pt;height:26.2pt;rotation:180;z-index:251663360;mso-position-horizontal-relative:text;mso-position-vertical-relative:text">
                  <v:textbox inset="5.85pt,.7pt,5.85pt,.7pt">
                    <w:txbxContent>
                      <w:p w:rsidR="00D67F8B" w:rsidRDefault="00D67F8B">
                        <w:r>
                          <w:rPr>
                            <w:rFonts w:hint="eastAsia"/>
                          </w:rPr>
                          <w:t>注文管理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30" type="#_x0000_t135" style="position:absolute;margin-left:10.05pt;margin-top:132.85pt;width:112.2pt;height:26.2pt;rotation:180;z-index:251662336;mso-position-horizontal-relative:text;mso-position-vertical-relative:text">
                  <v:textbox inset="5.85pt,.7pt,5.85pt,.7pt">
                    <w:txbxContent>
                      <w:p w:rsidR="00D67F8B" w:rsidRDefault="00D67F8B">
                        <w:r>
                          <w:rPr>
                            <w:rFonts w:hint="eastAsia"/>
                          </w:rPr>
                          <w:t>会員管理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29" type="#_x0000_t135" style="position:absolute;margin-left:10.05pt;margin-top:87.05pt;width:112.2pt;height:26.2pt;rotation:180;z-index:251661312;mso-position-horizontal-relative:text;mso-position-vertical-relative:text">
                  <v:textbox inset="5.85pt,.7pt,5.85pt,.7pt">
                    <w:txbxContent>
                      <w:p w:rsidR="00D67F8B" w:rsidRDefault="00D67F8B">
                        <w:r>
                          <w:rPr>
                            <w:rFonts w:hint="eastAsia"/>
                          </w:rPr>
                          <w:t>入庫管理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27" type="#_x0000_t32" style="position:absolute;margin-left:302.75pt;margin-top:.1pt;width:0;height:596.55pt;z-index:251659264;mso-position-horizontal-relative:text;mso-position-vertical-relative:text" o:connectortype="straight">
                  <v:stroke dashstyle="dash"/>
                  <w10:wrap anchorx="page" anchory="page"/>
                </v:shape>
              </w:pict>
            </w:r>
            <w:r w:rsidR="00D67F8B">
              <w:rPr>
                <w:rFonts w:hint="eastAsia"/>
              </w:rPr>
              <w:t>入力　　　　　　　　　　　　処理　　　　　　　　　　　　　　出力</w:t>
            </w:r>
          </w:p>
          <w:p w:rsidR="00D67F8B" w:rsidRDefault="00AB59F7" w:rsidP="00087228">
            <w:pPr>
              <w:widowControl/>
              <w:jc w:val="left"/>
            </w:pPr>
            <w:r>
              <w:rPr>
                <w:rFonts w:hint="eastAsia"/>
                <w:noProof/>
              </w:rPr>
              <w:pi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_x0000_s1055" type="#_x0000_t114" style="position:absolute;margin-left:344.05pt;margin-top:195pt;width:77.6pt;height:43.95pt;z-index:251687936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注文状況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54" type="#_x0000_t114" style="position:absolute;margin-left:328.15pt;margin-top:180pt;width:77.6pt;height:43.95pt;z-index:251686912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注文一覧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53" type="#_x0000_t114" style="position:absolute;margin-left:328.15pt;margin-top:119.25pt;width:77.6pt;height:43.95pt;z-index:251685888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会員一覧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57" type="#_x0000_t114" style="position:absolute;margin-left:359.95pt;margin-top:212.75pt;width:77.6pt;height:43.95pt;z-index:251688960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出庫一覧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52" type="#_x0000_t114" style="position:absolute;margin-left:328.15pt;margin-top:62.25pt;width:77.6pt;height:43.95pt;z-index:251684864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入庫一覧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59" type="#_x0000_t114" style="position:absolute;margin-left:344.05pt;margin-top:279.2pt;width:77.6pt;height:43.95pt;z-index:251691008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在庫不足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67" type="#_x0000_t114" style="position:absolute;margin-left:344.05pt;margin-top:490.5pt;width:77.6pt;height:43.95pt;z-index:251699200">
                  <v:textbox inset="5.85pt,.7pt,5.85pt,.7pt">
                    <w:txbxContent>
                      <w:p w:rsidR="00AB59F7" w:rsidRDefault="00AB59F7">
                        <w:r>
                          <w:rPr>
                            <w:rFonts w:hint="eastAsia"/>
                          </w:rPr>
                          <w:t>ランキング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66" type="#_x0000_t114" style="position:absolute;margin-left:328.15pt;margin-top:474.6pt;width:77.6pt;height:43.95pt;z-index:251698176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売上表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65" type="#_x0000_t114" style="position:absolute;margin-left:355.25pt;margin-top:423.15pt;width:77.6pt;height:43.95pt;z-index:251697152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ランキング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64" type="#_x0000_t114" style="position:absolute;margin-left:344.05pt;margin-top:407.25pt;width:77.6pt;height:43.95pt;z-index:251696128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未入庫一覧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63" type="#_x0000_t114" style="position:absolute;margin-left:328.15pt;margin-top:394.15pt;width:77.6pt;height:43.95pt;z-index:251695104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発注一覧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62" type="#_x0000_t114" style="position:absolute;margin-left:328.15pt;margin-top:394.15pt;width:77.6pt;height:43.95pt;z-index:251694080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発注一覧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61" type="#_x0000_t114" style="position:absolute;margin-left:344.05pt;margin-top:341.8pt;width:77.6pt;height:43.95pt;z-index:251693056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商品状況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60" type="#_x0000_t114" style="position:absolute;margin-left:328.15pt;margin-top:326.85pt;width:77.6pt;height:43.95pt;z-index:251692032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商品一覧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hint="eastAsia"/>
                <w:noProof/>
              </w:rPr>
              <w:pict>
                <v:shape id="_x0000_s1058" type="#_x0000_t114" style="position:absolute;margin-left:328.15pt;margin-top:264.15pt;width:77.6pt;height:43.95pt;z-index:251689984">
                  <v:textbox inset="5.85pt,.7pt,5.85pt,.7pt">
                    <w:txbxContent>
                      <w:p w:rsidR="00A61FA9" w:rsidRDefault="00A61FA9">
                        <w:r>
                          <w:rPr>
                            <w:rFonts w:hint="eastAsia"/>
                          </w:rPr>
                          <w:t>在庫一覧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A61FA9">
              <w:rPr>
                <w:rFonts w:hint="eastAsia"/>
                <w:noProof/>
              </w:rPr>
              <w:pict>
                <v:shape id="_x0000_s1040" type="#_x0000_t132" style="position:absolute;margin-left:173.7pt;margin-top:318.45pt;width:97.25pt;height:51.4pt;z-index:251672576">
                  <v:textbox inset="5.85pt,.7pt,5.85pt,.7pt">
                    <w:txbxContent>
                      <w:p w:rsidR="00D67F8B" w:rsidRDefault="00D67F8B" w:rsidP="00D67F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A61FA9">
              <w:rPr>
                <w:rFonts w:hint="eastAsia"/>
                <w:noProof/>
              </w:rPr>
              <w:pict>
                <v:shape id="_x0000_s1043" type="#_x0000_t132" style="position:absolute;margin-left:173.7pt;margin-top:256.7pt;width:97.25pt;height:51.4pt;z-index:251675648">
                  <v:textbox inset="5.85pt,.7pt,5.85pt,.7pt">
                    <w:txbxContent>
                      <w:p w:rsidR="00D67F8B" w:rsidRDefault="00D67F8B" w:rsidP="00D67F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在庫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44" type="#_x0000_t32" style="position:absolute;margin-left:122.25pt;margin-top:86.55pt;width:23.4pt;height:0;z-index:251676672" o:connectortype="straight"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41" type="#_x0000_t132" style="position:absolute;margin-left:173.7pt;margin-top:381.05pt;width:97.25pt;height:51.4pt;z-index:251673600">
                  <v:textbox inset="5.85pt,.7pt,5.85pt,.7pt">
                    <w:txbxContent>
                      <w:p w:rsidR="00D67F8B" w:rsidRDefault="00D67F8B" w:rsidP="00D67F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発注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rFonts w:hint="eastAsia"/>
                <w:noProof/>
              </w:rPr>
              <w:pict>
                <v:shape id="_x0000_s1042" type="#_x0000_t132" style="position:absolute;margin-left:173.7pt;margin-top:449.3pt;width:97.25pt;height:51.4pt;z-index:251674624">
                  <v:textbox inset="5.85pt,.7pt,5.85pt,.7pt">
                    <w:txbxContent>
                      <w:p w:rsidR="00D67F8B" w:rsidRDefault="00D67F8B" w:rsidP="00D67F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売上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noProof/>
              </w:rPr>
              <w:pict>
                <v:shape id="_x0000_s1037" type="#_x0000_t132" style="position:absolute;margin-left:173.7pt;margin-top:62.25pt;width:97.25pt;height:51.4pt;z-index:251669504">
                  <v:textbox inset="5.85pt,.7pt,5.85pt,.7pt">
                    <w:txbxContent>
                      <w:p w:rsidR="00D67F8B" w:rsidRDefault="00D67F8B" w:rsidP="00D67F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入庫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67F8B">
              <w:rPr>
                <w:noProof/>
              </w:rPr>
              <w:pict>
                <v:shape id="_x0000_s1028" type="#_x0000_t135" style="position:absolute;margin-left:10.05pt;margin-top:24.8pt;width:112.2pt;height:26.2pt;rotation:180;z-index:251660288">
                  <v:textbox inset="5.85pt,.7pt,5.85pt,.7pt">
                    <w:txbxContent>
                      <w:p w:rsidR="00D67F8B" w:rsidRDefault="00D67F8B">
                        <w:r>
                          <w:rPr>
                            <w:rFonts w:hint="eastAsia"/>
                          </w:rPr>
                          <w:t>メニュー画面</w:t>
                        </w:r>
                      </w:p>
                    </w:txbxContent>
                  </v:textbox>
                  <w10:wrap anchorx="page" anchory="page"/>
                </v:shape>
              </w:pict>
            </w:r>
          </w:p>
        </w:tc>
        <w:bookmarkStart w:id="0" w:name="_GoBack"/>
        <w:bookmarkEnd w:id="0"/>
      </w:tr>
    </w:tbl>
    <w:p w:rsidR="00DD270E" w:rsidRDefault="00DD270E">
      <w:pPr>
        <w:jc w:val="left"/>
      </w:pPr>
    </w:p>
    <w:sectPr w:rsidR="00DD270E">
      <w:pgSz w:w="12240" w:h="15840" w:code="1"/>
      <w:pgMar w:top="1418" w:right="1418" w:bottom="1418" w:left="1701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81D" w:rsidRDefault="0099081D">
      <w:r>
        <w:separator/>
      </w:r>
    </w:p>
  </w:endnote>
  <w:endnote w:type="continuationSeparator" w:id="0">
    <w:p w:rsidR="0099081D" w:rsidRDefault="0099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81D" w:rsidRDefault="0099081D">
      <w:r>
        <w:separator/>
      </w:r>
    </w:p>
  </w:footnote>
  <w:footnote w:type="continuationSeparator" w:id="0">
    <w:p w:rsidR="0099081D" w:rsidRDefault="00990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B00"/>
    <w:multiLevelType w:val="hybridMultilevel"/>
    <w:tmpl w:val="7B40A966"/>
    <w:lvl w:ilvl="0" w:tplc="E88272B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0D0A"/>
    <w:rsid w:val="00087228"/>
    <w:rsid w:val="0072012E"/>
    <w:rsid w:val="00964FA2"/>
    <w:rsid w:val="0099081D"/>
    <w:rsid w:val="009C0D0A"/>
    <w:rsid w:val="00A61FA9"/>
    <w:rsid w:val="00AB59F7"/>
    <w:rsid w:val="00CA5F50"/>
    <w:rsid w:val="00D67F8B"/>
    <w:rsid w:val="00DD270E"/>
    <w:rsid w:val="00E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44"/>
        <o:r id="V:Rule4" type="connector" idref="#_x0000_s1045"/>
        <o:r id="V:Rule5" type="connector" idref="#_x0000_s1046"/>
        <o:r id="V:Rule6" type="connector" idref="#_x0000_s1047"/>
        <o:r id="V:Rule7" type="connector" idref="#_x0000_s1048"/>
        <o:r id="V:Rule8" type="connector" idref="#_x0000_s1049"/>
        <o:r id="V:Rule9" type="connector" idref="#_x0000_s1050"/>
        <o:r id="V:Rule10" type="connector" idref="#_x0000_s1051"/>
        <o:r id="V:Rule11" type="connector" idref="#_x0000_s1068"/>
        <o:r id="V:Rule12" type="connector" idref="#_x0000_s1069"/>
        <o:r id="V:Rule13" type="connector" idref="#_x0000_s1070"/>
        <o:r id="V:Rule14" type="connector" idref="#_x0000_s1071"/>
        <o:r id="V:Rule15" type="connector" idref="#_x0000_s1072"/>
        <o:r id="V:Rule16" type="connector" idref="#_x0000_s1073"/>
        <o:r id="V:Rule17" type="connector" idref="#_x0000_s107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ki.OICNET\Application%20Data\Microsoft\Templates\Normal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ドキュメント名称</vt:lpstr>
      <vt:lpstr>ドキュメント名称</vt:lpstr>
    </vt:vector>
  </TitlesOfParts>
  <Company>oic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ドキュメント名称</dc:title>
  <dc:subject/>
  <dc:creator>山木　和</dc:creator>
  <cp:keywords/>
  <dc:description/>
  <cp:lastModifiedBy>久楽 忠昭</cp:lastModifiedBy>
  <cp:revision>3</cp:revision>
  <cp:lastPrinted>2006-06-24T05:01:00Z</cp:lastPrinted>
  <dcterms:created xsi:type="dcterms:W3CDTF">2013-05-09T23:38:00Z</dcterms:created>
  <dcterms:modified xsi:type="dcterms:W3CDTF">2015-03-25T02:30:00Z</dcterms:modified>
</cp:coreProperties>
</file>